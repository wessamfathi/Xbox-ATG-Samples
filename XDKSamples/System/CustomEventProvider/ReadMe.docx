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C4812"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36CB1A20" wp14:editId="28B61538">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42A913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t xml:space="preserve"> </w:t>
      </w:r>
    </w:p>
    <w:p w14:paraId="5235BA12" w14:textId="7E81010F" w:rsidR="00764B3A" w:rsidRPr="00AE567F" w:rsidRDefault="00C712CE" w:rsidP="00AE567F">
      <w:pPr>
        <w:pStyle w:val="Title"/>
      </w:pPr>
      <w:r>
        <w:t>Custom Event Provider</w:t>
      </w:r>
      <w:r w:rsidR="00F70459">
        <w:t xml:space="preserve"> Sample</w:t>
      </w:r>
    </w:p>
    <w:p w14:paraId="72303514" w14:textId="4BB8C997" w:rsidR="00281D12" w:rsidRPr="00281D12" w:rsidRDefault="00281D12" w:rsidP="00281D12">
      <w:pPr>
        <w:rPr>
          <w:i/>
        </w:rPr>
      </w:pPr>
      <w:r w:rsidRPr="00281D12">
        <w:rPr>
          <w:i/>
        </w:rPr>
        <w:t xml:space="preserve">This sample is compatible with the </w:t>
      </w:r>
      <w:r w:rsidR="00050673">
        <w:rPr>
          <w:i/>
        </w:rPr>
        <w:t>March 201</w:t>
      </w:r>
      <w:r w:rsidR="00F76129">
        <w:rPr>
          <w:i/>
        </w:rPr>
        <w:t>6</w:t>
      </w:r>
      <w:bookmarkStart w:id="0" w:name="_GoBack"/>
      <w:bookmarkEnd w:id="0"/>
      <w:r w:rsidR="00050673">
        <w:rPr>
          <w:i/>
        </w:rPr>
        <w:t xml:space="preserve"> </w:t>
      </w:r>
      <w:r w:rsidR="002D301B">
        <w:rPr>
          <w:i/>
        </w:rPr>
        <w:t xml:space="preserve">Xbox One XDK </w:t>
      </w:r>
      <w:r w:rsidR="009B6E2E">
        <w:rPr>
          <w:i/>
        </w:rPr>
        <w:t>or later.</w:t>
      </w:r>
    </w:p>
    <w:p w14:paraId="3E7139BA" w14:textId="77777777" w:rsidR="00281D12" w:rsidRDefault="00281D12" w:rsidP="00AE567F">
      <w:pPr>
        <w:pStyle w:val="Heading1"/>
        <w:spacing w:before="0"/>
      </w:pPr>
    </w:p>
    <w:p w14:paraId="33CA15E4" w14:textId="2B72247E" w:rsidR="00281D12" w:rsidRDefault="00281D12" w:rsidP="00C71B43">
      <w:pPr>
        <w:pStyle w:val="Heading1"/>
        <w:spacing w:before="0"/>
      </w:pPr>
      <w:r>
        <w:t>Description</w:t>
      </w:r>
      <w:r w:rsidR="00C71B43">
        <w:br/>
      </w:r>
      <w:r w:rsidR="00C71B43" w:rsidRPr="00C71B43">
        <w:rPr>
          <w:rFonts w:eastAsiaTheme="minorHAnsi" w:cs="Times New Roman"/>
          <w:color w:val="auto"/>
          <w:sz w:val="20"/>
          <w:szCs w:val="22"/>
        </w:rPr>
        <w:t xml:space="preserve">This sample demonstrates how to use custom ETW event providers on Xbox One. </w:t>
      </w:r>
      <w:r w:rsidR="00C71B43">
        <w:rPr>
          <w:rFonts w:eastAsiaTheme="minorHAnsi" w:cs="Times New Roman"/>
          <w:color w:val="auto"/>
          <w:sz w:val="20"/>
          <w:szCs w:val="22"/>
        </w:rPr>
        <w:br/>
      </w:r>
      <w:r w:rsidR="00C71B43">
        <w:br/>
      </w:r>
      <w:r>
        <w:t>Using the sample</w:t>
      </w:r>
    </w:p>
    <w:p w14:paraId="55AD51C5" w14:textId="6EDF7FC7" w:rsidR="00E16AF8" w:rsidRDefault="002D4306" w:rsidP="00331038">
      <w:r>
        <w:t>The sample uses the following controls:</w:t>
      </w:r>
    </w:p>
    <w:p w14:paraId="0960788C" w14:textId="43B41261" w:rsidR="002D4306" w:rsidRDefault="002D4306" w:rsidP="00331038"/>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2"/>
        <w:gridCol w:w="5274"/>
      </w:tblGrid>
      <w:tr w:rsidR="002D4306" w:rsidRPr="00C42F0D" w14:paraId="5F270670" w14:textId="77777777" w:rsidTr="00B05A15">
        <w:trPr>
          <w:cnfStyle w:val="100000000000" w:firstRow="1" w:lastRow="0" w:firstColumn="0" w:lastColumn="0" w:oddVBand="0" w:evenVBand="0" w:oddHBand="0" w:evenHBand="0" w:firstRowFirstColumn="0" w:firstRowLastColumn="0" w:lastRowFirstColumn="0" w:lastRowLastColumn="0"/>
          <w:trHeight w:val="364"/>
        </w:trPr>
        <w:tc>
          <w:tcPr>
            <w:tcW w:w="2154" w:type="pct"/>
            <w:hideMark/>
          </w:tcPr>
          <w:p w14:paraId="4ED56BE9" w14:textId="77777777" w:rsidR="002D4306" w:rsidRPr="00C42F0D" w:rsidRDefault="002D4306" w:rsidP="00B05A15">
            <w:pPr>
              <w:pStyle w:val="Tableheading"/>
              <w:rPr>
                <w:bCs w:val="0"/>
              </w:rPr>
            </w:pPr>
            <w:r w:rsidRPr="00160A8A">
              <w:t>Action</w:t>
            </w:r>
          </w:p>
        </w:tc>
        <w:tc>
          <w:tcPr>
            <w:tcW w:w="2846" w:type="pct"/>
            <w:hideMark/>
          </w:tcPr>
          <w:p w14:paraId="6C99B0F8" w14:textId="77777777" w:rsidR="002D4306" w:rsidRPr="00C42F0D" w:rsidRDefault="002D4306" w:rsidP="00B05A15">
            <w:pPr>
              <w:pStyle w:val="Tableheading"/>
              <w:rPr>
                <w:bCs w:val="0"/>
              </w:rPr>
            </w:pPr>
            <w:r>
              <w:t>Gamepad</w:t>
            </w:r>
          </w:p>
        </w:tc>
      </w:tr>
      <w:tr w:rsidR="002D4306" w:rsidRPr="00C42F0D" w14:paraId="6DADED48" w14:textId="77777777" w:rsidTr="00B05A15">
        <w:trPr>
          <w:trHeight w:val="469"/>
        </w:trPr>
        <w:tc>
          <w:tcPr>
            <w:tcW w:w="2154" w:type="pct"/>
          </w:tcPr>
          <w:p w14:paraId="772EE9B3" w14:textId="1473EF63" w:rsidR="002D4306" w:rsidRPr="00C42F0D" w:rsidRDefault="006F0721" w:rsidP="00B05A15">
            <w:pPr>
              <w:pStyle w:val="Tablebody"/>
            </w:pPr>
            <w:r>
              <w:t>Exit the sample.</w:t>
            </w:r>
          </w:p>
        </w:tc>
        <w:tc>
          <w:tcPr>
            <w:tcW w:w="2846" w:type="pct"/>
          </w:tcPr>
          <w:p w14:paraId="5DC87143" w14:textId="11E6083B" w:rsidR="002D4306" w:rsidRPr="00C42F0D" w:rsidRDefault="006F0721" w:rsidP="00B05A15">
            <w:pPr>
              <w:pStyle w:val="Tablebody"/>
            </w:pPr>
            <w:r>
              <w:t>Left Trigger + Right Trigger + Right Shoulder</w:t>
            </w:r>
          </w:p>
        </w:tc>
      </w:tr>
    </w:tbl>
    <w:p w14:paraId="6E31EC7A" w14:textId="77777777" w:rsidR="002D4306" w:rsidRDefault="002D4306" w:rsidP="00331038"/>
    <w:p w14:paraId="6A1DC12B" w14:textId="77777777" w:rsidR="006F0721" w:rsidRPr="006F0721" w:rsidRDefault="003D3EF7" w:rsidP="006F0721">
      <w:pPr>
        <w:spacing w:before="144" w:after="144"/>
        <w:rPr>
          <w:rFonts w:ascii="Calibri" w:eastAsia="Calibri" w:hAnsi="Calibri"/>
          <w:iCs/>
          <w:sz w:val="22"/>
        </w:rPr>
      </w:pPr>
      <w:r w:rsidRPr="006F0721">
        <w:rPr>
          <w:rStyle w:val="Heading1Char"/>
        </w:rPr>
        <w:t>Implementation notes</w:t>
      </w:r>
      <w:r w:rsidR="000A5B7C">
        <w:br/>
      </w:r>
      <w:r w:rsidR="006F0721" w:rsidRPr="006F0721">
        <w:rPr>
          <w:rFonts w:ascii="Calibri" w:eastAsia="Calibri" w:hAnsi="Calibri"/>
          <w:iCs/>
          <w:sz w:val="22"/>
        </w:rPr>
        <w:t>This sample follows the same structure as a conventional Windows ETW provider, however since a title running in the Exclusive partition cannot add its event providers to the registry some additional steps are required on the host PC to resolve generated event data correctly.</w:t>
      </w:r>
    </w:p>
    <w:p w14:paraId="128884F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The event manifest </w:t>
      </w:r>
      <w:r w:rsidRPr="006F0721">
        <w:rPr>
          <w:rFonts w:ascii="Calibri" w:eastAsia="Calibri" w:hAnsi="Calibri"/>
          <w:b/>
          <w:iCs/>
          <w:sz w:val="22"/>
        </w:rPr>
        <w:t>etwprovider.man</w:t>
      </w:r>
      <w:r w:rsidRPr="006F0721">
        <w:rPr>
          <w:rFonts w:ascii="Calibri" w:eastAsia="Calibri" w:hAnsi="Calibri"/>
          <w:iCs/>
          <w:sz w:val="22"/>
        </w:rPr>
        <w:t xml:space="preserve"> can be edited by hand, or by using the ecmangen.exe tool that ships as part of the Windows SDK. It is compiled into a resource file (</w:t>
      </w:r>
      <w:r w:rsidRPr="006F0721">
        <w:rPr>
          <w:rFonts w:ascii="Calibri" w:eastAsia="Calibri" w:hAnsi="Calibri"/>
          <w:b/>
          <w:iCs/>
          <w:sz w:val="22"/>
        </w:rPr>
        <w:t>etwproviderGenerated.rc</w:t>
      </w:r>
      <w:r w:rsidRPr="006F0721">
        <w:rPr>
          <w:rFonts w:ascii="Calibri" w:eastAsia="Calibri" w:hAnsi="Calibri"/>
          <w:iCs/>
          <w:sz w:val="22"/>
        </w:rPr>
        <w:t>) and header (</w:t>
      </w:r>
      <w:r w:rsidRPr="006F0721">
        <w:rPr>
          <w:rFonts w:ascii="Calibri" w:eastAsia="Calibri" w:hAnsi="Calibri"/>
          <w:b/>
          <w:iCs/>
          <w:sz w:val="22"/>
        </w:rPr>
        <w:t>etwproviderGenerated.h</w:t>
      </w:r>
      <w:r w:rsidRPr="006F0721">
        <w:rPr>
          <w:rFonts w:ascii="Calibri" w:eastAsia="Calibri" w:hAnsi="Calibri"/>
          <w:iCs/>
          <w:sz w:val="22"/>
        </w:rPr>
        <w:t xml:space="preserve">) using the Visual Studio message compiler (mc.exe). Both resource file and header are included in the title project. </w:t>
      </w:r>
    </w:p>
    <w:p w14:paraId="1A60976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During title initialization, the event provider is registered via a call to </w:t>
      </w:r>
      <w:r w:rsidRPr="006F0721">
        <w:rPr>
          <w:rFonts w:ascii="Calibri" w:eastAsia="Calibri" w:hAnsi="Calibri"/>
          <w:b/>
          <w:iCs/>
          <w:sz w:val="22"/>
        </w:rPr>
        <w:t>EventRegisterCEP_Main</w:t>
      </w:r>
      <w:r w:rsidRPr="006F0721">
        <w:rPr>
          <w:rFonts w:ascii="Calibri" w:eastAsia="Calibri" w:hAnsi="Calibri"/>
          <w:iCs/>
          <w:sz w:val="22"/>
        </w:rPr>
        <w:t xml:space="preserve">, and then subsequently unregistered via a call to </w:t>
      </w:r>
      <w:r w:rsidRPr="006F0721">
        <w:rPr>
          <w:rFonts w:ascii="Calibri" w:eastAsia="Calibri" w:hAnsi="Calibri"/>
          <w:b/>
          <w:iCs/>
          <w:sz w:val="22"/>
        </w:rPr>
        <w:t>EventUnregisterCEP_Main</w:t>
      </w:r>
      <w:r w:rsidRPr="006F0721">
        <w:rPr>
          <w:rFonts w:ascii="Calibri" w:eastAsia="Calibri" w:hAnsi="Calibri"/>
          <w:iCs/>
          <w:sz w:val="22"/>
        </w:rPr>
        <w:t xml:space="preserve"> during shutdown processing. “Mark” events are emitted via calls to </w:t>
      </w:r>
      <w:r w:rsidRPr="006F0721">
        <w:rPr>
          <w:rFonts w:ascii="Calibri" w:eastAsia="Calibri" w:hAnsi="Calibri"/>
          <w:b/>
          <w:iCs/>
          <w:sz w:val="22"/>
        </w:rPr>
        <w:t>EventWriteMark</w:t>
      </w:r>
      <w:r w:rsidRPr="006F0721">
        <w:rPr>
          <w:rFonts w:ascii="Calibri" w:eastAsia="Calibri" w:hAnsi="Calibri"/>
          <w:iCs/>
          <w:sz w:val="22"/>
        </w:rPr>
        <w:t xml:space="preserve"> which takes a single Unicode string as a parameter. </w:t>
      </w:r>
    </w:p>
    <w:p w14:paraId="069CDDFA"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The sample can be built, deployed and activated as for any other sample. Once it is running using tracelog to capture events (xbperf lacks the capability to specify custom event providers). Since the title’s event provider hasn’t been added to the registry it has to be identified via GUID, not by name (note that the GUID must match the provider GUID specified in the event manifest):</w:t>
      </w:r>
    </w:p>
    <w:p w14:paraId="4AFC82F5" w14:textId="77777777"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C:\temp&gt;xbrun /x/title /O tracelog -start CustomSession -f d:\custom03.etl -eflag PROC_THREAD+LOADER+DPC+INTERRUPT+CSWITCH+PROFILE -guid #{A4A76336-4BA7-4CD9-85C3-B9C236D3041C} -stackwalk PROFILE+CSWITCH</w:t>
      </w:r>
    </w:p>
    <w:p w14:paraId="5438C14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Once the required data has been captured, the session can be stopped in the usual way:</w:t>
      </w:r>
    </w:p>
    <w:p w14:paraId="205AA2B2" w14:textId="77777777"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C:\temp&gt;xbrun /x/title /O tracelog -stop CustomSession</w:t>
      </w:r>
    </w:p>
    <w:p w14:paraId="5020567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Merge the ETL file on the devkit to resolve the system event providers. This will </w:t>
      </w:r>
      <w:r w:rsidRPr="006F0721">
        <w:rPr>
          <w:rFonts w:ascii="Calibri" w:eastAsia="Calibri" w:hAnsi="Calibri"/>
          <w:i/>
          <w:iCs/>
          <w:sz w:val="22"/>
        </w:rPr>
        <w:t>not</w:t>
      </w:r>
      <w:r w:rsidRPr="006F0721">
        <w:rPr>
          <w:rFonts w:ascii="Calibri" w:eastAsia="Calibri" w:hAnsi="Calibri"/>
          <w:iCs/>
          <w:sz w:val="22"/>
        </w:rPr>
        <w:t xml:space="preserve"> resolve our custom event provider:</w:t>
      </w:r>
    </w:p>
    <w:p w14:paraId="03A1D7DE" w14:textId="77777777"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C:\temp&gt;xbrun /x/title /O tracelog -merge d:\custom03.etl d:\custom03_merge.etl</w:t>
      </w:r>
    </w:p>
    <w:p w14:paraId="72E321C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lastRenderedPageBreak/>
        <w:t>Now the merged file can be copied back to the host PC:</w:t>
      </w:r>
    </w:p>
    <w:p w14:paraId="0E94EAF4" w14:textId="77777777"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C:\temp\custom03&gt;xbcp /x/title xd:\custom03_merge.etl .</w:t>
      </w:r>
    </w:p>
    <w:p w14:paraId="020643B9"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This file can be loaded into WPA, and the custom events will appear in the “Generic Events” graph within the “System Activity” group. However at this point the events will only be identified by GUID, and information like the Task Name and Opcode Name will not be visible. More importantly, the custom data we provided for each event (the Unicode string) will not be displayed either.</w:t>
      </w:r>
    </w:p>
    <w:p w14:paraId="4560C2B5" w14:textId="77777777" w:rsidR="006F0721" w:rsidRPr="006F0721" w:rsidRDefault="006F0721" w:rsidP="006F0721">
      <w:pPr>
        <w:spacing w:before="144" w:after="144" w:line="259" w:lineRule="auto"/>
        <w:rPr>
          <w:rFonts w:ascii="Calibri" w:eastAsia="Calibri" w:hAnsi="Calibri"/>
          <w:iCs/>
          <w:sz w:val="22"/>
        </w:rPr>
      </w:pPr>
    </w:p>
    <w:p w14:paraId="2C1A83EE"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68B9B65E" wp14:editId="3796249E">
            <wp:extent cx="5943600" cy="270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5735"/>
                    </a:xfrm>
                    <a:prstGeom prst="rect">
                      <a:avLst/>
                    </a:prstGeom>
                  </pic:spPr>
                </pic:pic>
              </a:graphicData>
            </a:graphic>
          </wp:inline>
        </w:drawing>
      </w:r>
    </w:p>
    <w:p w14:paraId="10441AB4" w14:textId="77777777" w:rsidR="006F0721" w:rsidRPr="006F0721" w:rsidRDefault="006F0721" w:rsidP="006F0721">
      <w:pPr>
        <w:spacing w:before="144" w:after="144" w:line="259" w:lineRule="auto"/>
        <w:rPr>
          <w:rFonts w:ascii="Calibri" w:eastAsia="Calibri" w:hAnsi="Calibri"/>
          <w:iCs/>
          <w:sz w:val="22"/>
        </w:rPr>
      </w:pPr>
    </w:p>
    <w:p w14:paraId="1FC12BAE"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In order to display the full information for each custom event, we make use of a trick – </w:t>
      </w:r>
      <w:r w:rsidRPr="006F0721">
        <w:rPr>
          <w:rFonts w:ascii="Calibri" w:eastAsia="Calibri" w:hAnsi="Calibri"/>
          <w:i/>
          <w:iCs/>
          <w:sz w:val="22"/>
        </w:rPr>
        <w:t>we register the event provider on the host PC, rather than the devkit, and resolve the events there.</w:t>
      </w:r>
    </w:p>
    <w:p w14:paraId="50B58634"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First, edit the provider node of the event manifest (evtprovider.man) and make sure that the </w:t>
      </w:r>
      <w:r w:rsidRPr="006F0721">
        <w:rPr>
          <w:rFonts w:ascii="Calibri" w:eastAsia="Calibri" w:hAnsi="Calibri"/>
          <w:b/>
          <w:iCs/>
          <w:sz w:val="22"/>
        </w:rPr>
        <w:t>resourceFileName</w:t>
      </w:r>
      <w:r w:rsidRPr="006F0721">
        <w:rPr>
          <w:rFonts w:ascii="Calibri" w:eastAsia="Calibri" w:hAnsi="Calibri"/>
          <w:iCs/>
          <w:sz w:val="22"/>
        </w:rPr>
        <w:t xml:space="preserve"> and </w:t>
      </w:r>
      <w:r w:rsidRPr="006F0721">
        <w:rPr>
          <w:rFonts w:ascii="Calibri" w:eastAsia="Calibri" w:hAnsi="Calibri"/>
          <w:b/>
          <w:iCs/>
          <w:sz w:val="22"/>
        </w:rPr>
        <w:t>messageFileName</w:t>
      </w:r>
      <w:r w:rsidRPr="006F0721">
        <w:rPr>
          <w:rFonts w:ascii="Calibri" w:eastAsia="Calibri" w:hAnsi="Calibri"/>
          <w:iCs/>
          <w:sz w:val="22"/>
        </w:rPr>
        <w:t xml:space="preserve"> attributes point at the location on your development PC where the Xbox One executable is built:</w:t>
      </w:r>
    </w:p>
    <w:p w14:paraId="5EEA6A7B" w14:textId="77777777" w:rsidR="006F0721" w:rsidRPr="006F0721" w:rsidRDefault="006F0721" w:rsidP="006F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Cs w:val="20"/>
          <w:lang w:eastAsia="en-GB"/>
        </w:rPr>
      </w:pPr>
      <w:r w:rsidRPr="006F0721">
        <w:rPr>
          <w:rFonts w:ascii="Consolas" w:eastAsia="Times New Roman" w:hAnsi="Consolas" w:cs="Consolas"/>
          <w:color w:val="0000FF"/>
          <w:szCs w:val="20"/>
          <w:lang w:eastAsia="en-GB"/>
        </w:rPr>
        <w:t>&lt;</w:t>
      </w:r>
      <w:r w:rsidRPr="006F0721">
        <w:rPr>
          <w:rFonts w:ascii="Consolas" w:eastAsia="Times New Roman" w:hAnsi="Consolas" w:cs="Consolas"/>
          <w:color w:val="A31515"/>
          <w:szCs w:val="20"/>
          <w:lang w:eastAsia="en-GB"/>
        </w:rPr>
        <w:t>provider</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FF0000"/>
          <w:szCs w:val="20"/>
          <w:lang w:eastAsia="en-GB"/>
        </w:rPr>
        <w:t>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CEP-Main</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FF0000"/>
          <w:szCs w:val="20"/>
          <w:lang w:eastAsia="en-GB"/>
        </w:rPr>
        <w:t>guid</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{A4A76336-4BA7-4CD9-85C3-B9C236D3041C}</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symbol</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CEP_MAIN</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resourceFileName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D:\dev\CustomEventProvider\Durango\Debug_MonoD3D110\bin\CustomEventProvider110Debug_MonoD3D.exe</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messageFileName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D:\dev\CustomEventProvider\Durango\Debug_MonoD3D110\bin\CustomEventProvider110Debug_MonoD3D.exe</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&gt;</w:t>
      </w:r>
    </w:p>
    <w:p w14:paraId="6203D89B"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Next, register the event provider on your host PC by running the wevtutil.exe tool from an elevated command prompt:</w:t>
      </w:r>
    </w:p>
    <w:p w14:paraId="4899B00A" w14:textId="77777777" w:rsidR="006F0721" w:rsidRPr="006F0721" w:rsidRDefault="006F0721" w:rsidP="006F0721">
      <w:pPr>
        <w:spacing w:before="144" w:after="144" w:line="259" w:lineRule="auto"/>
        <w:rPr>
          <w:rFonts w:ascii="Courier New" w:eastAsia="Calibri" w:hAnsi="Courier New" w:cs="Courier New"/>
          <w:iCs/>
          <w:sz w:val="22"/>
        </w:rPr>
      </w:pPr>
      <w:r w:rsidRPr="006F0721">
        <w:rPr>
          <w:rFonts w:ascii="Courier New" w:eastAsia="Calibri" w:hAnsi="Courier New" w:cs="Courier New"/>
          <w:iCs/>
          <w:sz w:val="22"/>
        </w:rPr>
        <w:t>D:\dev\CustomEventProvider&gt;wevtutil im etwprovider.man</w:t>
      </w:r>
    </w:p>
    <w:p w14:paraId="4B034187"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If you check in the registry on your host PC, you should see the provider listed under HKLM\SOFTWARE\Microsoft\Windows\CurrentVersion\WINEVT\Publishers</w:t>
      </w:r>
    </w:p>
    <w:p w14:paraId="56F5C65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lastRenderedPageBreak/>
        <w:drawing>
          <wp:inline distT="0" distB="0" distL="0" distR="0" wp14:anchorId="16078D87" wp14:editId="3ACD3C80">
            <wp:extent cx="5943600" cy="155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0035"/>
                    </a:xfrm>
                    <a:prstGeom prst="rect">
                      <a:avLst/>
                    </a:prstGeom>
                  </pic:spPr>
                </pic:pic>
              </a:graphicData>
            </a:graphic>
          </wp:inline>
        </w:drawing>
      </w:r>
    </w:p>
    <w:p w14:paraId="2DC6B978"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Finally, resolve the ETL file on your host PC using xperf:</w:t>
      </w:r>
    </w:p>
    <w:p w14:paraId="3BC5FD79" w14:textId="77777777"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C:\temp\custom03&gt;xperf -merge custom03_merge.etl custom03_merge_host.etl</w:t>
      </w:r>
    </w:p>
    <w:p w14:paraId="3599CC5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If the host merged ETL file is loaded into WPA you should now see the events correctly resolved:</w:t>
      </w:r>
    </w:p>
    <w:p w14:paraId="684221F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6E96C6C6" wp14:editId="295496B0">
            <wp:extent cx="5943600" cy="256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1590"/>
                    </a:xfrm>
                    <a:prstGeom prst="rect">
                      <a:avLst/>
                    </a:prstGeom>
                  </pic:spPr>
                </pic:pic>
              </a:graphicData>
            </a:graphic>
          </wp:inline>
        </w:drawing>
      </w:r>
    </w:p>
    <w:p w14:paraId="4C1CF4B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Note how the Description (Field 1) column now contains the strings that were logged with the events. We can also see the Task and Opcode names.</w:t>
      </w:r>
    </w:p>
    <w:p w14:paraId="0DE3F17C"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When you have finished your performance analysis session, you can remove the provider from your host PC:</w:t>
      </w:r>
    </w:p>
    <w:p w14:paraId="7CB3EAF3" w14:textId="77777777" w:rsidR="006F0721" w:rsidRPr="006F0721" w:rsidRDefault="006F0721" w:rsidP="006F0721">
      <w:pPr>
        <w:spacing w:before="144" w:after="144" w:line="259" w:lineRule="auto"/>
        <w:rPr>
          <w:rFonts w:ascii="Courier New" w:eastAsia="Calibri" w:hAnsi="Courier New" w:cs="Courier New"/>
          <w:iCs/>
          <w:sz w:val="22"/>
        </w:rPr>
      </w:pPr>
      <w:r w:rsidRPr="006F0721">
        <w:rPr>
          <w:rFonts w:ascii="Courier New" w:eastAsia="Calibri" w:hAnsi="Courier New" w:cs="Courier New"/>
          <w:iCs/>
          <w:sz w:val="22"/>
        </w:rPr>
        <w:t>D:\dev\CustomEventProvider&gt;wevtutil um etwprovider.man</w:t>
      </w:r>
    </w:p>
    <w:p w14:paraId="1D49625E" w14:textId="77777777" w:rsidR="006F0721" w:rsidRPr="006F0721" w:rsidRDefault="006F0721" w:rsidP="006F0721">
      <w:pPr>
        <w:spacing w:before="144" w:after="144" w:line="259" w:lineRule="auto"/>
        <w:rPr>
          <w:rFonts w:ascii="Calibri" w:eastAsia="Calibri" w:hAnsi="Calibri"/>
          <w:iCs/>
          <w:sz w:val="22"/>
        </w:rPr>
      </w:pPr>
      <w:bookmarkStart w:id="1" w:name="ID2EMD"/>
      <w:bookmarkEnd w:id="1"/>
      <w:r w:rsidRPr="006F0721">
        <w:rPr>
          <w:rFonts w:ascii="Calibri" w:eastAsia="Calibri" w:hAnsi="Calibri"/>
          <w:iCs/>
          <w:sz w:val="22"/>
        </w:rPr>
        <w:t>The BlockCulled event is similar to the Mark event, save in the respect that it has a single UInt32 payload rather than a string payload. Unfortunately, at present it is not possible to graph a numeric field of a custom event within WPA.</w:t>
      </w:r>
    </w:p>
    <w:p w14:paraId="234F6DD1" w14:textId="77777777" w:rsidR="006F0721" w:rsidRPr="006F0721" w:rsidRDefault="006F0721" w:rsidP="006F0721">
      <w:pPr>
        <w:spacing w:before="144" w:after="144" w:line="259" w:lineRule="auto"/>
        <w:rPr>
          <w:rFonts w:ascii="Calibri" w:eastAsia="Calibri" w:hAnsi="Calibri"/>
          <w:b/>
          <w:iCs/>
          <w:sz w:val="22"/>
        </w:rPr>
      </w:pPr>
      <w:r w:rsidRPr="006F0721">
        <w:rPr>
          <w:rFonts w:ascii="Calibri" w:eastAsia="Calibri" w:hAnsi="Calibri"/>
          <w:b/>
          <w:iCs/>
          <w:sz w:val="22"/>
        </w:rPr>
        <w:t>Regions of Interest</w:t>
      </w:r>
    </w:p>
    <w:p w14:paraId="3934B13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Since October 2013, WPA has supported the concept of </w:t>
      </w:r>
      <w:hyperlink r:id="rId12" w:history="1">
        <w:r w:rsidRPr="006F0721">
          <w:rPr>
            <w:rFonts w:ascii="Calibri" w:eastAsia="Calibri" w:hAnsi="Calibri"/>
            <w:color w:val="4067A0"/>
            <w:sz w:val="22"/>
          </w:rPr>
          <w:t>Regions of Interest</w:t>
        </w:r>
      </w:hyperlink>
      <w:r w:rsidRPr="006F0721">
        <w:rPr>
          <w:rFonts w:ascii="Calibri" w:eastAsia="Calibri" w:hAnsi="Calibri"/>
          <w:iCs/>
          <w:sz w:val="22"/>
        </w:rPr>
        <w:t xml:space="preserve">: the capability to denote and label temporal ranges within a capture. The </w:t>
      </w:r>
      <w:r w:rsidRPr="006F0721">
        <w:rPr>
          <w:rFonts w:ascii="Calibri" w:eastAsia="Calibri" w:hAnsi="Calibri"/>
          <w:b/>
          <w:iCs/>
          <w:sz w:val="22"/>
        </w:rPr>
        <w:t>EtwScopedEvent</w:t>
      </w:r>
      <w:r w:rsidRPr="006F0721">
        <w:rPr>
          <w:rFonts w:ascii="Calibri" w:eastAsia="Calibri" w:hAnsi="Calibri"/>
          <w:iCs/>
          <w:sz w:val="22"/>
        </w:rPr>
        <w:t xml:space="preserve"> class and </w:t>
      </w:r>
      <w:r w:rsidRPr="006F0721">
        <w:rPr>
          <w:rFonts w:ascii="Calibri" w:eastAsia="Calibri" w:hAnsi="Calibri"/>
          <w:b/>
          <w:iCs/>
          <w:sz w:val="22"/>
        </w:rPr>
        <w:t>ETWScopedEvent()</w:t>
      </w:r>
      <w:r w:rsidRPr="006F0721">
        <w:rPr>
          <w:rFonts w:ascii="Calibri" w:eastAsia="Calibri" w:hAnsi="Calibri"/>
          <w:iCs/>
          <w:sz w:val="22"/>
        </w:rPr>
        <w:t xml:space="preserve"> macro demonstrate how, with the appropriate payload, Regions of Interest (ROI) can be used to provide bracketing functionality analogous to </w:t>
      </w:r>
      <w:r w:rsidRPr="006F0721">
        <w:rPr>
          <w:rFonts w:ascii="Calibri" w:eastAsia="Calibri" w:hAnsi="Calibri"/>
          <w:b/>
          <w:iCs/>
          <w:sz w:val="22"/>
        </w:rPr>
        <w:t>PIXBeginEvent()</w:t>
      </w:r>
      <w:r w:rsidRPr="006F0721">
        <w:rPr>
          <w:rFonts w:ascii="Calibri" w:eastAsia="Calibri" w:hAnsi="Calibri"/>
          <w:iCs/>
          <w:sz w:val="22"/>
        </w:rPr>
        <w:t xml:space="preserve"> and </w:t>
      </w:r>
      <w:r w:rsidRPr="006F0721">
        <w:rPr>
          <w:rFonts w:ascii="Calibri" w:eastAsia="Calibri" w:hAnsi="Calibri"/>
          <w:b/>
          <w:iCs/>
          <w:sz w:val="22"/>
        </w:rPr>
        <w:t>PIXEndEvent()</w:t>
      </w:r>
      <w:r w:rsidRPr="006F0721">
        <w:rPr>
          <w:rFonts w:ascii="Calibri" w:eastAsia="Calibri" w:hAnsi="Calibri"/>
          <w:iCs/>
          <w:sz w:val="22"/>
        </w:rPr>
        <w:t xml:space="preserve">. </w:t>
      </w:r>
    </w:p>
    <w:p w14:paraId="357F26A1"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To show ROI you will first need to load the region definition file. From the Trace menu choose Trace Properties and then load the regions.xml definition that ships with the sample. </w:t>
      </w:r>
    </w:p>
    <w:p w14:paraId="69F9C94D"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lastRenderedPageBreak/>
        <w:drawing>
          <wp:inline distT="0" distB="0" distL="0" distR="0" wp14:anchorId="2D25A20C" wp14:editId="17C68479">
            <wp:extent cx="5943600" cy="462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2800"/>
                    </a:xfrm>
                    <a:prstGeom prst="rect">
                      <a:avLst/>
                    </a:prstGeom>
                  </pic:spPr>
                </pic:pic>
              </a:graphicData>
            </a:graphic>
          </wp:inline>
        </w:drawing>
      </w:r>
    </w:p>
    <w:p w14:paraId="2EAC6E82"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You should now see the Regions of Interest graph available under the Generic Events graph. Drag the ROI graph over to the analysis area to expand it; the default view preset (on the toolbar) should be “Regions of Interest”. Add the Region column to the table (so that each region gets a unique colour), and expand the Root node; you should see a display similar to this:</w:t>
      </w:r>
    </w:p>
    <w:p w14:paraId="28183B68"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lastRenderedPageBreak/>
        <w:drawing>
          <wp:inline distT="0" distB="0" distL="0" distR="0" wp14:anchorId="35D4CED4" wp14:editId="400F6FAF">
            <wp:extent cx="5943600" cy="3119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9120"/>
                    </a:xfrm>
                    <a:prstGeom prst="rect">
                      <a:avLst/>
                    </a:prstGeom>
                  </pic:spPr>
                </pic:pic>
              </a:graphicData>
            </a:graphic>
          </wp:inline>
        </w:drawing>
      </w:r>
    </w:p>
    <w:p w14:paraId="44ABD7E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Expanding the Region nodes of the table will give you information on the individual brackets:</w:t>
      </w:r>
    </w:p>
    <w:p w14:paraId="0F859713"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2B3C7028" wp14:editId="48A7715E">
            <wp:extent cx="5943600" cy="3119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9120"/>
                    </a:xfrm>
                    <a:prstGeom prst="rect">
                      <a:avLst/>
                    </a:prstGeom>
                  </pic:spPr>
                </pic:pic>
              </a:graphicData>
            </a:graphic>
          </wp:inline>
        </w:drawing>
      </w:r>
    </w:p>
    <w:p w14:paraId="1301808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As you can see, the labels that were provided in the calls to </w:t>
      </w:r>
      <w:r w:rsidRPr="006F0721">
        <w:rPr>
          <w:rFonts w:ascii="Calibri" w:eastAsia="Calibri" w:hAnsi="Calibri"/>
          <w:b/>
          <w:iCs/>
          <w:sz w:val="22"/>
        </w:rPr>
        <w:t>ETWScopedEvent()</w:t>
      </w:r>
      <w:r w:rsidRPr="006F0721">
        <w:rPr>
          <w:rFonts w:ascii="Calibri" w:eastAsia="Calibri" w:hAnsi="Calibri"/>
          <w:iCs/>
          <w:sz w:val="22"/>
        </w:rPr>
        <w:t xml:space="preserve"> are visible here (the number is the instance of a particular label).</w:t>
      </w:r>
    </w:p>
    <w:p w14:paraId="3BAD9A75"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Expanding the graph will show each region’s timeline separately:</w:t>
      </w:r>
    </w:p>
    <w:p w14:paraId="0E0B504D"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lastRenderedPageBreak/>
        <w:drawing>
          <wp:inline distT="0" distB="0" distL="0" distR="0" wp14:anchorId="5AB4FDE3" wp14:editId="6C7CC607">
            <wp:extent cx="5943600" cy="3119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9120"/>
                    </a:xfrm>
                    <a:prstGeom prst="rect">
                      <a:avLst/>
                    </a:prstGeom>
                  </pic:spPr>
                </pic:pic>
              </a:graphicData>
            </a:graphic>
          </wp:inline>
        </w:drawing>
      </w:r>
    </w:p>
    <w:p w14:paraId="63144C9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Better still, you can now correlate regions with data from a sampling capture, if you had this enabled:</w:t>
      </w:r>
    </w:p>
    <w:p w14:paraId="1CCC67E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09C5EF36" wp14:editId="0976970E">
            <wp:extent cx="5943600" cy="3119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9120"/>
                    </a:xfrm>
                    <a:prstGeom prst="rect">
                      <a:avLst/>
                    </a:prstGeom>
                  </pic:spPr>
                </pic:pic>
              </a:graphicData>
            </a:graphic>
          </wp:inline>
        </w:drawing>
      </w:r>
    </w:p>
    <w:p w14:paraId="5D7BB527" w14:textId="593FEE03" w:rsidR="006F0721" w:rsidRDefault="006F0721" w:rsidP="006F0721">
      <w:pPr>
        <w:pStyle w:val="Heading1"/>
      </w:pPr>
      <w:r>
        <w:t>Known Issues</w:t>
      </w:r>
    </w:p>
    <w:p w14:paraId="049AC3D5" w14:textId="3200998F" w:rsidR="006F0721" w:rsidRDefault="006F0721" w:rsidP="006F0721"/>
    <w:p w14:paraId="009D4063" w14:textId="660EB874" w:rsidR="006F0721" w:rsidRDefault="006F0721" w:rsidP="006F0721">
      <w:r>
        <w:t>Since we resolve the event provider GUID on the host PC, it is essential that no ETW providers with that ID have already been registered. If you create a new event manifest from the one in the sample, regenerate the GUIDs using ecmangen when the manifest is being edited, or use guidgen.exe (provided with Visual Studio) to generate new GUIDs.</w:t>
      </w:r>
    </w:p>
    <w:p w14:paraId="5DC715C7" w14:textId="77777777" w:rsidR="006F0721" w:rsidRDefault="006F0721" w:rsidP="006F0721"/>
    <w:p w14:paraId="5C0FC69C" w14:textId="2BBBCE9D" w:rsidR="006F0721" w:rsidRPr="006F0721" w:rsidRDefault="006F0721" w:rsidP="006F0721">
      <w:r>
        <w:t>When the ETL file is resolved on the host PC you may see some additional event providers appear in the Generic Events view; these can be ignored.</w:t>
      </w:r>
    </w:p>
    <w:p w14:paraId="627388F4" w14:textId="77777777" w:rsidR="006F0721" w:rsidRDefault="006F0721" w:rsidP="006F0721">
      <w:pPr>
        <w:pStyle w:val="Heading1"/>
      </w:pPr>
    </w:p>
    <w:p w14:paraId="4BCC607B" w14:textId="6D0135A2" w:rsidR="00E82D7C" w:rsidRDefault="00E82D7C" w:rsidP="006F0721">
      <w:pPr>
        <w:pStyle w:val="Heading1"/>
      </w:pPr>
      <w:r>
        <w:t>Privacy statement</w:t>
      </w:r>
    </w:p>
    <w:p w14:paraId="7A9E2419" w14:textId="77777777" w:rsidR="00E82D7C" w:rsidRPr="004B7280" w:rsidRDefault="00E82D7C" w:rsidP="00E82D7C">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1FDBD5FC" w14:textId="77777777" w:rsidR="00E82D7C" w:rsidRPr="004B7280" w:rsidRDefault="00E82D7C" w:rsidP="00E82D7C">
      <w:pPr>
        <w:rPr>
          <w:rFonts w:cs="Segoe UI"/>
          <w:szCs w:val="20"/>
        </w:rPr>
      </w:pPr>
    </w:p>
    <w:p w14:paraId="4FACE49C" w14:textId="77777777" w:rsidR="00E82D7C" w:rsidRPr="00CE67B5" w:rsidRDefault="00E82D7C" w:rsidP="00E82D7C">
      <w:pPr>
        <w:rPr>
          <w:rFonts w:cs="Segoe UI"/>
          <w:szCs w:val="20"/>
        </w:rPr>
      </w:pPr>
      <w:r w:rsidRPr="004B7280">
        <w:rPr>
          <w:rFonts w:cs="Segoe UI"/>
          <w:szCs w:val="20"/>
        </w:rPr>
        <w:t xml:space="preserve">For more information about Microsoft’s privacy policies in general, see the </w:t>
      </w:r>
      <w:hyperlink r:id="rId18" w:history="1">
        <w:r w:rsidRPr="004B7280">
          <w:rPr>
            <w:rStyle w:val="Hyperlink"/>
            <w:rFonts w:cs="Segoe UI"/>
            <w:szCs w:val="20"/>
          </w:rPr>
          <w:t>Microsoft Privacy Statement</w:t>
        </w:r>
      </w:hyperlink>
      <w:r w:rsidRPr="004B7280">
        <w:rPr>
          <w:rFonts w:cs="Segoe UI"/>
          <w:szCs w:val="20"/>
        </w:rPr>
        <w:t>.</w:t>
      </w:r>
    </w:p>
    <w:sectPr w:rsidR="00E82D7C" w:rsidRPr="00CE67B5" w:rsidSect="00937E3A">
      <w:headerReference w:type="even" r:id="rId19"/>
      <w:headerReference w:type="default" r:id="rId20"/>
      <w:footerReference w:type="even" r:id="rId21"/>
      <w:footerReference w:type="default" r:id="rId22"/>
      <w:headerReference w:type="first" r:id="rId23"/>
      <w:footerReference w:type="first" r:id="rId2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1A954" w14:textId="77777777" w:rsidR="00A77C54" w:rsidRDefault="00A77C54" w:rsidP="0074610F">
      <w:r>
        <w:separator/>
      </w:r>
    </w:p>
  </w:endnote>
  <w:endnote w:type="continuationSeparator" w:id="0">
    <w:p w14:paraId="52D67212" w14:textId="77777777" w:rsidR="00A77C54" w:rsidRDefault="00A77C5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CC45" w14:textId="77777777" w:rsidR="00E171B5" w:rsidRDefault="00E17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92567B7" w14:textId="77777777" w:rsidTr="00E37847">
      <w:tc>
        <w:tcPr>
          <w:tcW w:w="4500" w:type="pct"/>
          <w:tcBorders>
            <w:top w:val="single" w:sz="4" w:space="0" w:color="808080" w:themeColor="background1" w:themeShade="80"/>
          </w:tcBorders>
          <w:shd w:val="clear" w:color="auto" w:fill="auto"/>
        </w:tcPr>
        <w:p w14:paraId="1ED6838C" w14:textId="2657135A" w:rsidR="00843058" w:rsidRPr="00097CCA" w:rsidRDefault="00683D94" w:rsidP="002D301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69ED11B" wp14:editId="25C8D2C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F76129">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F0721">
            <w:rPr>
              <w:rFonts w:cs="Segoe UI"/>
              <w:color w:val="808080" w:themeColor="background1" w:themeShade="80"/>
              <w:szCs w:val="20"/>
            </w:rPr>
            <w:t>Custom Event Provider</w:t>
          </w:r>
        </w:p>
      </w:tc>
      <w:tc>
        <w:tcPr>
          <w:tcW w:w="500" w:type="pct"/>
          <w:tcBorders>
            <w:top w:val="single" w:sz="4" w:space="0" w:color="808080" w:themeColor="background1" w:themeShade="80"/>
          </w:tcBorders>
          <w:shd w:val="clear" w:color="auto" w:fill="auto"/>
        </w:tcPr>
        <w:p w14:paraId="26814AF5" w14:textId="7E4763E2"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76129">
            <w:rPr>
              <w:rFonts w:cs="Segoe UI"/>
              <w:b/>
              <w:noProof/>
              <w:color w:val="808080" w:themeColor="background1" w:themeShade="80"/>
              <w:szCs w:val="20"/>
            </w:rPr>
            <w:t>6</w:t>
          </w:r>
          <w:r w:rsidRPr="00097CCA">
            <w:rPr>
              <w:rFonts w:cs="Segoe UI"/>
              <w:b/>
              <w:noProof/>
              <w:color w:val="808080" w:themeColor="background1" w:themeShade="80"/>
              <w:szCs w:val="20"/>
            </w:rPr>
            <w:fldChar w:fldCharType="end"/>
          </w:r>
        </w:p>
      </w:tc>
    </w:tr>
  </w:tbl>
  <w:p w14:paraId="3B08BD5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89C9410" w14:textId="77777777" w:rsidTr="00F70459">
      <w:tc>
        <w:tcPr>
          <w:tcW w:w="4500" w:type="pct"/>
          <w:tcBorders>
            <w:top w:val="single" w:sz="4" w:space="0" w:color="808080" w:themeColor="background1" w:themeShade="80"/>
          </w:tcBorders>
          <w:shd w:val="clear" w:color="auto" w:fill="auto"/>
        </w:tcPr>
        <w:p w14:paraId="03C55139" w14:textId="35606332"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76129">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6515A93F" wp14:editId="0B0AC0F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3C99D1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9E8E45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7E9D5" w14:textId="77777777" w:rsidR="00A77C54" w:rsidRDefault="00A77C54" w:rsidP="0074610F">
      <w:r>
        <w:separator/>
      </w:r>
    </w:p>
  </w:footnote>
  <w:footnote w:type="continuationSeparator" w:id="0">
    <w:p w14:paraId="215FF030" w14:textId="77777777" w:rsidR="00A77C54" w:rsidRDefault="00A77C5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6575A" w14:textId="77777777" w:rsidR="00E171B5" w:rsidRDefault="00E17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3003" w14:textId="77777777" w:rsidR="00E171B5" w:rsidRDefault="00E17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EA4E931" w14:textId="77777777" w:rsidTr="000B6D5E">
      <w:trPr>
        <w:trHeight w:val="1340"/>
      </w:trPr>
      <w:tc>
        <w:tcPr>
          <w:tcW w:w="12240" w:type="dxa"/>
          <w:tcBorders>
            <w:top w:val="nil"/>
            <w:left w:val="nil"/>
            <w:bottom w:val="nil"/>
            <w:right w:val="nil"/>
          </w:tcBorders>
          <w:shd w:val="clear" w:color="auto" w:fill="323232"/>
        </w:tcPr>
        <w:p w14:paraId="23E343C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2EA791" w14:textId="77777777" w:rsidTr="000B6D5E">
            <w:trPr>
              <w:gridAfter w:val="2"/>
              <w:wAfter w:w="2008" w:type="dxa"/>
            </w:trPr>
            <w:tc>
              <w:tcPr>
                <w:tcW w:w="1152" w:type="dxa"/>
                <w:shd w:val="clear" w:color="auto" w:fill="323232"/>
              </w:tcPr>
              <w:p w14:paraId="60ABD5CC" w14:textId="77777777" w:rsidR="000B6D5E" w:rsidRDefault="000B6D5E" w:rsidP="00CF3729">
                <w:pPr>
                  <w:pStyle w:val="atgtitle"/>
                  <w:rPr>
                    <w:sz w:val="2"/>
                    <w:szCs w:val="2"/>
                  </w:rPr>
                </w:pPr>
              </w:p>
              <w:p w14:paraId="3B35EF44" w14:textId="77777777" w:rsidR="000B6D5E" w:rsidRPr="000B6D5E" w:rsidRDefault="000B6D5E" w:rsidP="000B6D5E"/>
              <w:p w14:paraId="1F28DCB8" w14:textId="77777777" w:rsidR="000B6D5E" w:rsidRDefault="000B6D5E" w:rsidP="000B6D5E"/>
              <w:p w14:paraId="7DA85096" w14:textId="77777777" w:rsidR="000B6D5E" w:rsidRPr="000B6D5E" w:rsidRDefault="000B6D5E" w:rsidP="000B6D5E">
                <w:pPr>
                  <w:jc w:val="center"/>
                </w:pPr>
              </w:p>
            </w:tc>
            <w:tc>
              <w:tcPr>
                <w:tcW w:w="19" w:type="dxa"/>
                <w:shd w:val="clear" w:color="auto" w:fill="323232"/>
              </w:tcPr>
              <w:p w14:paraId="3D28913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857B53C" w14:textId="77777777" w:rsidR="000B6D5E" w:rsidRDefault="000B6D5E" w:rsidP="00CF3729">
                <w:pPr>
                  <w:pStyle w:val="atgtitle"/>
                  <w:rPr>
                    <w:sz w:val="2"/>
                    <w:szCs w:val="2"/>
                  </w:rPr>
                </w:pPr>
              </w:p>
              <w:p w14:paraId="37D098DD" w14:textId="77777777" w:rsidR="000B6D5E" w:rsidRDefault="000B6D5E" w:rsidP="00CF3729">
                <w:pPr>
                  <w:pStyle w:val="atgtitle"/>
                  <w:rPr>
                    <w:sz w:val="2"/>
                    <w:szCs w:val="2"/>
                  </w:rPr>
                </w:pPr>
              </w:p>
              <w:p w14:paraId="5885167F" w14:textId="77777777" w:rsidR="000B6D5E" w:rsidRDefault="000B6D5E" w:rsidP="00CF3729">
                <w:pPr>
                  <w:pStyle w:val="atgtitle"/>
                  <w:rPr>
                    <w:sz w:val="2"/>
                    <w:szCs w:val="2"/>
                  </w:rPr>
                </w:pPr>
              </w:p>
              <w:p w14:paraId="04BCF988" w14:textId="77777777" w:rsidR="000B6D5E" w:rsidRDefault="000B6D5E" w:rsidP="00CF3729">
                <w:pPr>
                  <w:pStyle w:val="atgtitle"/>
                  <w:rPr>
                    <w:sz w:val="2"/>
                    <w:szCs w:val="2"/>
                  </w:rPr>
                </w:pPr>
              </w:p>
              <w:p w14:paraId="60BD7F64" w14:textId="77777777" w:rsidR="000B6D5E" w:rsidRDefault="000B6D5E" w:rsidP="00CF3729">
                <w:pPr>
                  <w:pStyle w:val="atgtitle"/>
                  <w:rPr>
                    <w:sz w:val="2"/>
                    <w:szCs w:val="2"/>
                  </w:rPr>
                </w:pPr>
              </w:p>
              <w:p w14:paraId="60CD06E1" w14:textId="77777777" w:rsidR="000B6D5E" w:rsidRDefault="000B6D5E" w:rsidP="00CF3729">
                <w:pPr>
                  <w:pStyle w:val="atgtitle"/>
                  <w:rPr>
                    <w:sz w:val="2"/>
                    <w:szCs w:val="2"/>
                  </w:rPr>
                </w:pPr>
              </w:p>
              <w:p w14:paraId="348DC0A1" w14:textId="77777777" w:rsidR="000B6D5E" w:rsidRDefault="000B6D5E" w:rsidP="00CF3729">
                <w:pPr>
                  <w:pStyle w:val="atgtitle"/>
                  <w:rPr>
                    <w:sz w:val="2"/>
                    <w:szCs w:val="2"/>
                  </w:rPr>
                </w:pPr>
              </w:p>
              <w:p w14:paraId="3D23A0A1" w14:textId="77777777" w:rsidR="000B6D5E" w:rsidRDefault="000B6D5E" w:rsidP="00CF3729">
                <w:pPr>
                  <w:pStyle w:val="atgtitle"/>
                  <w:rPr>
                    <w:sz w:val="2"/>
                    <w:szCs w:val="2"/>
                  </w:rPr>
                </w:pPr>
              </w:p>
              <w:p w14:paraId="1AD6068D" w14:textId="77777777" w:rsidR="000B6D5E" w:rsidRDefault="000B6D5E" w:rsidP="00CF3729">
                <w:pPr>
                  <w:pStyle w:val="atgtitle"/>
                  <w:rPr>
                    <w:sz w:val="2"/>
                    <w:szCs w:val="2"/>
                  </w:rPr>
                </w:pPr>
              </w:p>
              <w:p w14:paraId="1FC5FC55" w14:textId="77777777" w:rsidR="000B6D5E" w:rsidRDefault="000B6D5E" w:rsidP="00CF3729">
                <w:pPr>
                  <w:pStyle w:val="atgtitle"/>
                  <w:rPr>
                    <w:sz w:val="2"/>
                    <w:szCs w:val="2"/>
                  </w:rPr>
                </w:pPr>
              </w:p>
              <w:p w14:paraId="096E09B2" w14:textId="77777777" w:rsidR="000B6D5E" w:rsidRDefault="000B6D5E" w:rsidP="00CF3729">
                <w:pPr>
                  <w:pStyle w:val="atgtitle"/>
                  <w:rPr>
                    <w:sz w:val="2"/>
                    <w:szCs w:val="2"/>
                  </w:rPr>
                </w:pPr>
              </w:p>
              <w:p w14:paraId="5D76A9B5" w14:textId="77777777" w:rsidR="000B6D5E" w:rsidRDefault="000B6D5E" w:rsidP="00CF3729">
                <w:pPr>
                  <w:pStyle w:val="atgtitle"/>
                  <w:rPr>
                    <w:sz w:val="2"/>
                    <w:szCs w:val="2"/>
                  </w:rPr>
                </w:pPr>
              </w:p>
              <w:p w14:paraId="2C597FDD" w14:textId="77777777" w:rsidR="000B6D5E" w:rsidRDefault="000B6D5E" w:rsidP="00CF3729">
                <w:pPr>
                  <w:pStyle w:val="atgtitle"/>
                  <w:rPr>
                    <w:sz w:val="2"/>
                    <w:szCs w:val="2"/>
                  </w:rPr>
                </w:pPr>
              </w:p>
              <w:p w14:paraId="008B0579" w14:textId="77777777" w:rsidR="000B6D5E" w:rsidRDefault="000B6D5E" w:rsidP="00CF3729">
                <w:pPr>
                  <w:pStyle w:val="atgtitle"/>
                  <w:rPr>
                    <w:sz w:val="2"/>
                    <w:szCs w:val="2"/>
                  </w:rPr>
                </w:pPr>
              </w:p>
              <w:p w14:paraId="705DB1AB" w14:textId="77777777" w:rsidR="000B6D5E" w:rsidRDefault="000B6D5E" w:rsidP="00CF3729">
                <w:pPr>
                  <w:pStyle w:val="atgtitle"/>
                  <w:rPr>
                    <w:sz w:val="2"/>
                    <w:szCs w:val="2"/>
                  </w:rPr>
                </w:pPr>
              </w:p>
              <w:p w14:paraId="5575EE99" w14:textId="77777777" w:rsidR="000B6D5E" w:rsidRDefault="000B6D5E" w:rsidP="00CF3729">
                <w:pPr>
                  <w:pStyle w:val="atgtitle"/>
                  <w:rPr>
                    <w:sz w:val="2"/>
                    <w:szCs w:val="2"/>
                  </w:rPr>
                </w:pPr>
              </w:p>
              <w:p w14:paraId="284F442B" w14:textId="77777777" w:rsidR="000B6D5E" w:rsidRDefault="000B6D5E" w:rsidP="00CF3729">
                <w:pPr>
                  <w:pStyle w:val="atgtitle"/>
                  <w:rPr>
                    <w:sz w:val="2"/>
                    <w:szCs w:val="2"/>
                  </w:rPr>
                </w:pPr>
              </w:p>
              <w:p w14:paraId="03F6DE45" w14:textId="77777777" w:rsidR="000B6D5E" w:rsidRDefault="000B6D5E" w:rsidP="00CF3729">
                <w:pPr>
                  <w:pStyle w:val="atgtitle"/>
                  <w:rPr>
                    <w:sz w:val="2"/>
                    <w:szCs w:val="2"/>
                  </w:rPr>
                </w:pPr>
              </w:p>
              <w:p w14:paraId="30B9BCD5" w14:textId="77777777" w:rsidR="000B6D5E" w:rsidRPr="00CF3729" w:rsidRDefault="000B6D5E" w:rsidP="00CF3729">
                <w:pPr>
                  <w:pStyle w:val="atgtitle"/>
                  <w:rPr>
                    <w:sz w:val="2"/>
                    <w:szCs w:val="2"/>
                  </w:rPr>
                </w:pPr>
                <w:r w:rsidRPr="00CF3729">
                  <w:rPr>
                    <w:sz w:val="2"/>
                    <w:szCs w:val="2"/>
                  </w:rPr>
                  <w:t xml:space="preserve">         </w:t>
                </w:r>
              </w:p>
              <w:p w14:paraId="608E00F5" w14:textId="77777777" w:rsidR="000B6D5E" w:rsidRPr="00CF3729" w:rsidRDefault="000B6D5E" w:rsidP="00CF3729">
                <w:pPr>
                  <w:rPr>
                    <w:sz w:val="2"/>
                    <w:szCs w:val="2"/>
                  </w:rPr>
                </w:pPr>
                <w:r>
                  <w:rPr>
                    <w:noProof/>
                  </w:rPr>
                  <w:drawing>
                    <wp:inline distT="0" distB="0" distL="0" distR="0" wp14:anchorId="244BBBB8" wp14:editId="086D52F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C79F14" w14:textId="77777777" w:rsidR="000B6D5E" w:rsidRPr="00CF3729" w:rsidRDefault="000B6D5E" w:rsidP="00CF3729">
                <w:pPr>
                  <w:rPr>
                    <w:sz w:val="2"/>
                    <w:szCs w:val="2"/>
                  </w:rPr>
                </w:pPr>
              </w:p>
            </w:tc>
          </w:tr>
          <w:tr w:rsidR="000B6D5E" w:rsidRPr="00CF3729" w14:paraId="13EAB1E5" w14:textId="77777777" w:rsidTr="000B6D5E">
            <w:trPr>
              <w:trHeight w:val="90"/>
            </w:trPr>
            <w:tc>
              <w:tcPr>
                <w:tcW w:w="1152" w:type="dxa"/>
                <w:shd w:val="clear" w:color="auto" w:fill="323232"/>
              </w:tcPr>
              <w:p w14:paraId="3BDF55B2" w14:textId="77777777" w:rsidR="000B6D5E" w:rsidRPr="00CF3729" w:rsidRDefault="000B6D5E" w:rsidP="00CF3729">
                <w:pPr>
                  <w:pStyle w:val="atgformheaders"/>
                  <w:rPr>
                    <w:sz w:val="2"/>
                    <w:szCs w:val="2"/>
                  </w:rPr>
                </w:pPr>
              </w:p>
            </w:tc>
            <w:tc>
              <w:tcPr>
                <w:tcW w:w="2027" w:type="dxa"/>
                <w:gridSpan w:val="2"/>
                <w:shd w:val="clear" w:color="auto" w:fill="323232"/>
              </w:tcPr>
              <w:p w14:paraId="01E7566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2EB2F0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377BF17" w14:textId="77777777" w:rsidR="000B6D5E" w:rsidRPr="00CF3729" w:rsidRDefault="000B6D5E" w:rsidP="00CF3729">
                <w:pPr>
                  <w:pStyle w:val="atgformheaders"/>
                  <w:rPr>
                    <w:sz w:val="2"/>
                    <w:szCs w:val="2"/>
                  </w:rPr>
                </w:pPr>
                <w:r w:rsidRPr="00CF3729">
                  <w:rPr>
                    <w:sz w:val="2"/>
                    <w:szCs w:val="2"/>
                  </w:rPr>
                  <w:t xml:space="preserve">            </w:t>
                </w:r>
              </w:p>
            </w:tc>
          </w:tr>
        </w:tbl>
        <w:p w14:paraId="2DB75E2E" w14:textId="77777777" w:rsidR="00CF3729" w:rsidRPr="00CF3729" w:rsidRDefault="00CF3729">
          <w:pPr>
            <w:pStyle w:val="Header"/>
            <w:rPr>
              <w:sz w:val="2"/>
              <w:szCs w:val="2"/>
            </w:rPr>
          </w:pPr>
        </w:p>
      </w:tc>
    </w:tr>
  </w:tbl>
  <w:p w14:paraId="4792FEE0" w14:textId="77777777" w:rsidR="00CF3729" w:rsidRDefault="00CF3729">
    <w:pPr>
      <w:pStyle w:val="Header"/>
      <w:rPr>
        <w:sz w:val="2"/>
        <w:szCs w:val="2"/>
      </w:rPr>
    </w:pPr>
  </w:p>
  <w:p w14:paraId="6D48BDCD" w14:textId="77777777" w:rsidR="000B6D5E" w:rsidRDefault="000B6D5E">
    <w:pPr>
      <w:pStyle w:val="Header"/>
      <w:rPr>
        <w:sz w:val="2"/>
        <w:szCs w:val="2"/>
      </w:rPr>
    </w:pPr>
  </w:p>
  <w:p w14:paraId="1AA646EE" w14:textId="77777777" w:rsidR="000B6D5E" w:rsidRDefault="000B6D5E">
    <w:pPr>
      <w:pStyle w:val="Header"/>
      <w:rPr>
        <w:sz w:val="2"/>
        <w:szCs w:val="2"/>
      </w:rPr>
    </w:pPr>
  </w:p>
  <w:p w14:paraId="77FBC9D6" w14:textId="77777777" w:rsidR="000B6D5E" w:rsidRDefault="000B6D5E">
    <w:pPr>
      <w:pStyle w:val="Header"/>
      <w:rPr>
        <w:sz w:val="2"/>
        <w:szCs w:val="2"/>
      </w:rPr>
    </w:pPr>
  </w:p>
  <w:p w14:paraId="117B0B7C" w14:textId="77777777" w:rsidR="000B6D5E" w:rsidRDefault="000B6D5E">
    <w:pPr>
      <w:pStyle w:val="Header"/>
      <w:rPr>
        <w:sz w:val="2"/>
        <w:szCs w:val="2"/>
      </w:rPr>
    </w:pPr>
  </w:p>
  <w:p w14:paraId="38744786" w14:textId="77777777" w:rsidR="000B6D5E" w:rsidRDefault="000B6D5E">
    <w:pPr>
      <w:pStyle w:val="Header"/>
      <w:rPr>
        <w:sz w:val="2"/>
        <w:szCs w:val="2"/>
      </w:rPr>
    </w:pPr>
  </w:p>
  <w:p w14:paraId="5FE8B15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8561BBB"/>
    <w:multiLevelType w:val="hybridMultilevel"/>
    <w:tmpl w:val="34F0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11CCD"/>
    <w:multiLevelType w:val="hybridMultilevel"/>
    <w:tmpl w:val="3AE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3"/>
  </w:num>
  <w:num w:numId="12">
    <w:abstractNumId w:val="1"/>
  </w:num>
  <w:num w:numId="13">
    <w:abstractNumId w:val="7"/>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49"/>
    <w:rsid w:val="00050673"/>
    <w:rsid w:val="00097CCA"/>
    <w:rsid w:val="000A5B7C"/>
    <w:rsid w:val="000B673C"/>
    <w:rsid w:val="000B6D5E"/>
    <w:rsid w:val="00150ED8"/>
    <w:rsid w:val="001C132C"/>
    <w:rsid w:val="00203869"/>
    <w:rsid w:val="00204303"/>
    <w:rsid w:val="00224A51"/>
    <w:rsid w:val="00225A12"/>
    <w:rsid w:val="00235FA6"/>
    <w:rsid w:val="0024713D"/>
    <w:rsid w:val="002741D2"/>
    <w:rsid w:val="002748E9"/>
    <w:rsid w:val="00281D12"/>
    <w:rsid w:val="00287A4C"/>
    <w:rsid w:val="00294A1B"/>
    <w:rsid w:val="002A4B5F"/>
    <w:rsid w:val="002B33C0"/>
    <w:rsid w:val="002D301B"/>
    <w:rsid w:val="002D4306"/>
    <w:rsid w:val="002E7BBB"/>
    <w:rsid w:val="00303D44"/>
    <w:rsid w:val="00321170"/>
    <w:rsid w:val="00331038"/>
    <w:rsid w:val="0034606B"/>
    <w:rsid w:val="00355166"/>
    <w:rsid w:val="003D3EF7"/>
    <w:rsid w:val="003F1E9D"/>
    <w:rsid w:val="004106BE"/>
    <w:rsid w:val="00425592"/>
    <w:rsid w:val="00435523"/>
    <w:rsid w:val="00447517"/>
    <w:rsid w:val="00466F7F"/>
    <w:rsid w:val="004803CE"/>
    <w:rsid w:val="004B7DDA"/>
    <w:rsid w:val="00520B3D"/>
    <w:rsid w:val="005640ED"/>
    <w:rsid w:val="00575766"/>
    <w:rsid w:val="00575F36"/>
    <w:rsid w:val="00585527"/>
    <w:rsid w:val="005B4DA9"/>
    <w:rsid w:val="005E3DA1"/>
    <w:rsid w:val="00672EB3"/>
    <w:rsid w:val="00683D94"/>
    <w:rsid w:val="006A532D"/>
    <w:rsid w:val="006B7433"/>
    <w:rsid w:val="006F0493"/>
    <w:rsid w:val="006F0721"/>
    <w:rsid w:val="00707E22"/>
    <w:rsid w:val="0074610F"/>
    <w:rsid w:val="007624A4"/>
    <w:rsid w:val="00764B3A"/>
    <w:rsid w:val="007806DC"/>
    <w:rsid w:val="007A0848"/>
    <w:rsid w:val="007B2ED7"/>
    <w:rsid w:val="008361F5"/>
    <w:rsid w:val="00843058"/>
    <w:rsid w:val="0084754D"/>
    <w:rsid w:val="00856B56"/>
    <w:rsid w:val="00886E89"/>
    <w:rsid w:val="00887700"/>
    <w:rsid w:val="008A04CC"/>
    <w:rsid w:val="00917557"/>
    <w:rsid w:val="00937E3A"/>
    <w:rsid w:val="00943D2D"/>
    <w:rsid w:val="00985949"/>
    <w:rsid w:val="00987A88"/>
    <w:rsid w:val="009B4465"/>
    <w:rsid w:val="009B6E2E"/>
    <w:rsid w:val="00A0279B"/>
    <w:rsid w:val="00A515F2"/>
    <w:rsid w:val="00A77C54"/>
    <w:rsid w:val="00AE567F"/>
    <w:rsid w:val="00B14C49"/>
    <w:rsid w:val="00B15AAA"/>
    <w:rsid w:val="00B34D92"/>
    <w:rsid w:val="00B3532D"/>
    <w:rsid w:val="00B62C6B"/>
    <w:rsid w:val="00BC1F23"/>
    <w:rsid w:val="00BD5764"/>
    <w:rsid w:val="00C712CE"/>
    <w:rsid w:val="00C71B43"/>
    <w:rsid w:val="00CB7166"/>
    <w:rsid w:val="00CF3729"/>
    <w:rsid w:val="00D63A44"/>
    <w:rsid w:val="00DA1C2C"/>
    <w:rsid w:val="00DC7DFC"/>
    <w:rsid w:val="00DD0606"/>
    <w:rsid w:val="00E16AF8"/>
    <w:rsid w:val="00E171B5"/>
    <w:rsid w:val="00E6273F"/>
    <w:rsid w:val="00E82D7C"/>
    <w:rsid w:val="00EC5954"/>
    <w:rsid w:val="00ED4823"/>
    <w:rsid w:val="00EE2624"/>
    <w:rsid w:val="00F40AC7"/>
    <w:rsid w:val="00F70459"/>
    <w:rsid w:val="00F76129"/>
    <w:rsid w:val="00F86B0D"/>
    <w:rsid w:val="00FD5C1F"/>
    <w:rsid w:val="00FE1421"/>
    <w:rsid w:val="00FF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DF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B67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privacy.microsoft.com/en-us/privacystate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msdn.microsoft.com/en-us/library/windows/hardware/dn450838.aspx"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farq\Desktop\readm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0</TotalTime>
  <Pages>7</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2017-12-07T00:23:00Z</dcterms:created>
  <dcterms:modified xsi:type="dcterms:W3CDTF">2018-01-04T23:48:00Z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phifarq@microsoft.com</vt:lpwstr>
  </property>
  <property fmtid="{D5CDD505-2E9C-101B-9397-08002B2CF9AE}" pid="5" name="MSIP_Label_f42aa342-8706-4288-bd11-ebb85995028c_SetDate">
    <vt:lpwstr>2017-12-07T00:23:03.7556057Z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