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37AC7948" w:rsidR="00764B3A" w:rsidRPr="00AE567F" w:rsidRDefault="00E171B5" w:rsidP="00AE567F">
      <w:pPr>
        <w:pStyle w:val="Title"/>
        <w:rPr>
          <w:rFonts w:hint="eastAsia"/>
        </w:rPr>
      </w:pPr>
      <w:r>
        <w:rPr>
          <w:rFonts w:hint="eastAsia"/>
        </w:rPr>
        <w:t xml:space="preserve">方向盘示例</w:t>
      </w:r>
    </w:p>
    <w:p w14:paraId="72303514" w14:textId="56906146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本示例适用于 2016 年 3 月 Xbox One XDK 或更高版本。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488B1C42" w14:textId="563542B2" w:rsidR="006F0493" w:rsidRPr="006F0493" w:rsidRDefault="006F0493" w:rsidP="006F0493">
      <w:pPr>
        <w:rPr>
          <w:rFonts w:hint="eastAsia"/>
        </w:rPr>
      </w:pPr>
      <w:r>
        <w:rPr>
          <w:rFonts w:hint="eastAsia"/>
        </w:rPr>
        <w:t xml:space="preserve">此示例演示了如何实现对带和不带力反馈的方向盘的支持。</w:t>
      </w:r>
    </w:p>
    <w:p w14:paraId="33CA15E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5AD51C5" w14:textId="6EDF7FC7" w:rsidR="00E16AF8" w:rsidRDefault="002D4306" w:rsidP="00331038">
      <w:pPr>
        <w:rPr>
          <w:rFonts w:hint="eastAsia"/>
        </w:rPr>
      </w:pPr>
      <w:r>
        <w:rPr>
          <w:rFonts w:hint="eastAsia"/>
        </w:rPr>
        <w:t xml:space="preserve">本示例使用以下控件：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2DCEB41F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选择突出显示的按钮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71A78E8A" w:rsidR="002D4306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导航至其他按钮</w:t>
            </w:r>
          </w:p>
        </w:tc>
        <w:tc>
          <w:tcPr>
            <w:tcW w:w="2846" w:type="pct"/>
          </w:tcPr>
          <w:p w14:paraId="37B59C72" w14:textId="620391E4" w:rsidR="002D4306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方向键上/下/左/右</w:t>
            </w:r>
          </w:p>
        </w:tc>
      </w:tr>
    </w:tbl>
    <w:p w14:paraId="6E31EC7A" w14:textId="77777777" w:rsidR="002D4306" w:rsidRDefault="002D4306" w:rsidP="00331038"/>
    <w:p w14:paraId="51B6819B" w14:textId="21937791" w:rsidR="000A5B7C" w:rsidRPr="000A5B7C" w:rsidRDefault="003D3EF7" w:rsidP="000A5B7C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  <w:br/>
      </w:r>
      <w:r>
        <w:rPr>
          <w:color w:val="auto"/>
          <w:sz w:val="20"/>
          <w:szCs w:val="22"/>
          <w:rFonts w:hint="eastAsia"/>
        </w:rPr>
        <w:t xml:space="preserve">此示例监视所连接设备的变化。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连接识别为方向盘的设备后，该设备的硬件信息就会显示在屏幕上并且系统会监视其输入。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“方向盘特定值”显示方向盘特有的输入方法，包括角度（及其最大分辨率）、油门、制动器、离合器、手刹和外部动力信息。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以下是通过 INavigationController 公开的导航值，其显示整个控制台和游戏中导航区域的输入。</w:t>
      </w:r>
    </w:p>
    <w:p w14:paraId="0A80B88E" w14:textId="77777777" w:rsidR="000A5B7C" w:rsidRDefault="000A5B7C" w:rsidP="000A5B7C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上面一排是代表力反馈方程式的按钮。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可以在 forces.txt 中添加和修改这些方程式。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要将方程式下载到方向盘，只需选择相应方程式的“创建”按钮。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在这里，您可以开始/停止和暂停/继续。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此外，还有一些按钮可以从设备请求和更新报告，这有助于调试潜在问题。</w:t>
      </w:r>
    </w:p>
    <w:p w14:paraId="4BCC607B" w14:textId="77777777" w:rsidR="00E82D7C" w:rsidRDefault="00E82D7C" w:rsidP="00E82D7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FB86E" w14:textId="77777777" w:rsidR="004B0109" w:rsidRDefault="004B0109" w:rsidP="0074610F">
      <w:r>
        <w:separator/>
      </w:r>
    </w:p>
  </w:endnote>
  <w:endnote w:type="continuationSeparator" w:id="0">
    <w:p w14:paraId="64C5EC57" w14:textId="77777777" w:rsidR="004B0109" w:rsidRDefault="004B010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7DBB9A88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668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WheelTest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D0C9833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668DF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2454290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668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5F2C" w14:textId="77777777" w:rsidR="004B0109" w:rsidRDefault="004B0109" w:rsidP="0074610F">
      <w:r>
        <w:separator/>
      </w:r>
    </w:p>
  </w:footnote>
  <w:footnote w:type="continuationSeparator" w:id="0">
    <w:p w14:paraId="71A8E2E5" w14:textId="77777777" w:rsidR="004B0109" w:rsidRDefault="004B010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B0109"/>
    <w:rsid w:val="004B631F"/>
    <w:rsid w:val="004B7DDA"/>
    <w:rsid w:val="004C1A0E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57293"/>
    <w:rsid w:val="00B62C6B"/>
    <w:rsid w:val="00BC1F23"/>
    <w:rsid w:val="00BD5764"/>
    <w:rsid w:val="00C7768E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668D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