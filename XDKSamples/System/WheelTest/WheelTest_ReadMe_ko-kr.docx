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235BA12" w14:textId="37AC7948" w:rsidR="00764B3A" w:rsidRPr="00AE567F" w:rsidRDefault="00E171B5" w:rsidP="00AE567F">
      <w:pPr>
        <w:pStyle w:val="Title"/>
        <w:rPr>
          <w:rFonts w:hint="eastAsia"/>
        </w:rPr>
      </w:pPr>
      <w:r>
        <w:rPr>
          <w:rFonts w:hint="eastAsia"/>
        </w:rPr>
        <w:t xml:space="preserve">휠 샘플</w:t>
      </w:r>
    </w:p>
    <w:p w14:paraId="72303514" w14:textId="56906146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2016 년 3 월 Xbox One XDK 이상과 호환됩니다.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657AD1A8" w14:textId="57E3007E" w:rsidR="007B2ED7" w:rsidRDefault="00281D12" w:rsidP="006F0493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488B1C42" w14:textId="563542B2" w:rsidR="006F0493" w:rsidRPr="006F0493" w:rsidRDefault="006F0493" w:rsidP="006F0493">
      <w:pPr>
        <w:rPr>
          <w:rFonts w:hint="eastAsia"/>
        </w:rPr>
      </w:pPr>
      <w:r>
        <w:rPr>
          <w:rFonts w:hint="eastAsia"/>
        </w:rPr>
        <w:t xml:space="preserve">이 샘플은 힘 피드백이 있거나 없는 휠에 대한 지원을 구현하는 방법을 보여줍니다.</w:t>
      </w:r>
    </w:p>
    <w:p w14:paraId="33CA15E4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55AD51C5" w14:textId="6EDF7FC7" w:rsidR="00E16AF8" w:rsidRDefault="002D4306" w:rsidP="00331038">
      <w:pPr>
        <w:rPr>
          <w:rFonts w:hint="eastAsia"/>
        </w:rPr>
      </w:pPr>
      <w:r>
        <w:rPr>
          <w:rFonts w:hint="eastAsia"/>
        </w:rPr>
        <w:t xml:space="preserve">이 샘플에서는 다음 컨트롤을 사용합니다: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2DCEB41F" w:rsidR="002D4306" w:rsidRPr="00C42F0D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강조 표시된 버튼 선택</w:t>
            </w:r>
          </w:p>
        </w:tc>
        <w:tc>
          <w:tcPr>
            <w:tcW w:w="2846" w:type="pct"/>
          </w:tcPr>
          <w:p w14:paraId="5DC87143" w14:textId="5BA61E11" w:rsidR="002D4306" w:rsidRPr="00C42F0D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</w:tr>
      <w:tr w:rsidR="002D4306" w:rsidRPr="00C42F0D" w14:paraId="4D3F8DFE" w14:textId="77777777" w:rsidTr="00B05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1990DDD" w14:textId="71A78E8A" w:rsidR="002D4306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다른 버튼으로 이동</w:t>
            </w:r>
          </w:p>
        </w:tc>
        <w:tc>
          <w:tcPr>
            <w:tcW w:w="2846" w:type="pct"/>
          </w:tcPr>
          <w:p w14:paraId="37B59C72" w14:textId="620391E4" w:rsidR="002D4306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 패드 위/아래/왼쪽/오른쪽</w:t>
            </w:r>
          </w:p>
        </w:tc>
      </w:tr>
    </w:tbl>
    <w:p w14:paraId="6E31EC7A" w14:textId="77777777" w:rsidR="002D4306" w:rsidRDefault="002D4306" w:rsidP="00331038"/>
    <w:p w14:paraId="51B6819B" w14:textId="21937791" w:rsidR="000A5B7C" w:rsidRPr="000A5B7C" w:rsidRDefault="003D3EF7" w:rsidP="000A5B7C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  <w:br/>
      </w:r>
      <w:r>
        <w:rPr>
          <w:color w:val="auto"/>
          <w:sz w:val="20"/>
          <w:szCs w:val="22"/>
          <w:rFonts w:hint="eastAsia"/>
        </w:rPr>
        <w:t xml:space="preserve">샘플은 연결된 장치의 변경 사항을 모니터링합니다.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휠로 식별되는 장치가 연결되면 하드웨어 정보가 화면에 표시되고 입력에 대해 모니터링됩니다.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"휠 특정 값"은 각도 (및 최대 분해능), 스로틀, 브레이크, 클러치, 수동 브레이크 및 외부 전원 정보를 포함하여 휠에 고유한 입력 방법을 보여줍니다.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아래는 INavigationController를 통해 노출된 네비게이션 값입니다.이 네비게이션 값은 콘솔과 게임에서 영역을 탐색하기 위한 입력을 보여줍니다.</w:t>
      </w:r>
    </w:p>
    <w:p w14:paraId="0A80B88E" w14:textId="77777777" w:rsidR="000A5B7C" w:rsidRDefault="000A5B7C" w:rsidP="000A5B7C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상단에는 힘 피드백 방정식을 나타내는 버튼이 있습니다.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이 방정식은 forces.txt에 추가 및 수정할 수 있습니다.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수식을 일주일에 다운로드하려면 방정식의 "만들기" 버튼을 선택하십시오.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거기에서 시작/중지하고 일시 중지/계속 할 수 있습니다.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또한 장치에서 보고서를 요청하고 업데이트하는 버튼이 있어 잠재적 문제를 디버깅하는 데 도움이 됩니다.</w:t>
      </w:r>
    </w:p>
    <w:p w14:paraId="4BCC607B" w14:textId="77777777" w:rsidR="00E82D7C" w:rsidRDefault="00E82D7C" w:rsidP="00E82D7C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7A9E2419" w14:textId="77777777" w:rsidR="00E82D7C" w:rsidRPr="004B7280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sectPr w:rsidR="00E82D7C" w:rsidRPr="00CE67B5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FB86E" w14:textId="77777777" w:rsidR="004B0109" w:rsidRDefault="004B0109" w:rsidP="0074610F">
      <w:r>
        <w:separator/>
      </w:r>
    </w:p>
  </w:endnote>
  <w:endnote w:type="continuationSeparator" w:id="0">
    <w:p w14:paraId="64C5EC57" w14:textId="77777777" w:rsidR="004B0109" w:rsidRDefault="004B010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CC45" w14:textId="77777777" w:rsidR="00E171B5" w:rsidRDefault="00E1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7DBB9A88" w:rsidR="00843058" w:rsidRPr="00097CCA" w:rsidRDefault="00683D94" w:rsidP="002D301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668D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WheelTest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3D0C9833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E668DF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2454290D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668D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5F2C" w14:textId="77777777" w:rsidR="004B0109" w:rsidRDefault="004B0109" w:rsidP="0074610F">
      <w:r>
        <w:separator/>
      </w:r>
    </w:p>
  </w:footnote>
  <w:footnote w:type="continuationSeparator" w:id="0">
    <w:p w14:paraId="71A8E2E5" w14:textId="77777777" w:rsidR="004B0109" w:rsidRDefault="004B010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6575A" w14:textId="77777777" w:rsidR="00E171B5" w:rsidRDefault="00E1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3003" w14:textId="77777777" w:rsidR="00E171B5" w:rsidRDefault="00E17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A5B7C"/>
    <w:rsid w:val="000B673C"/>
    <w:rsid w:val="000B6D5E"/>
    <w:rsid w:val="00150ED8"/>
    <w:rsid w:val="001C132C"/>
    <w:rsid w:val="00203869"/>
    <w:rsid w:val="00204303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D4306"/>
    <w:rsid w:val="002E7BBB"/>
    <w:rsid w:val="00303D44"/>
    <w:rsid w:val="00321170"/>
    <w:rsid w:val="00331038"/>
    <w:rsid w:val="0034606B"/>
    <w:rsid w:val="00355166"/>
    <w:rsid w:val="003D3EF7"/>
    <w:rsid w:val="003F1E9D"/>
    <w:rsid w:val="004106BE"/>
    <w:rsid w:val="00425592"/>
    <w:rsid w:val="00435523"/>
    <w:rsid w:val="00447517"/>
    <w:rsid w:val="00466F7F"/>
    <w:rsid w:val="004803CE"/>
    <w:rsid w:val="004B0109"/>
    <w:rsid w:val="004B631F"/>
    <w:rsid w:val="004B7DDA"/>
    <w:rsid w:val="004C1A0E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6F0493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567F"/>
    <w:rsid w:val="00B14C49"/>
    <w:rsid w:val="00B15AAA"/>
    <w:rsid w:val="00B34D92"/>
    <w:rsid w:val="00B3532D"/>
    <w:rsid w:val="00B57293"/>
    <w:rsid w:val="00B62C6B"/>
    <w:rsid w:val="00BC1F23"/>
    <w:rsid w:val="00BD5764"/>
    <w:rsid w:val="00C7768E"/>
    <w:rsid w:val="00CB7166"/>
    <w:rsid w:val="00CF3729"/>
    <w:rsid w:val="00D63A44"/>
    <w:rsid w:val="00DA1C2C"/>
    <w:rsid w:val="00DC7DFC"/>
    <w:rsid w:val="00DD0606"/>
    <w:rsid w:val="00E16AF8"/>
    <w:rsid w:val="00E171B5"/>
    <w:rsid w:val="00E6273F"/>
    <w:rsid w:val="00E668D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2018-01-05T02:01:00Z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