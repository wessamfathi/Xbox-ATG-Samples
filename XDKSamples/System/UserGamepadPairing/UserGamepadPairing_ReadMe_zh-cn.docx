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C4812"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36CB1A20" wp14:editId="28B61538">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42A913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Pr>
          <w:rFonts w:hint="eastAsia"/>
        </w:rPr>
        <w:t xml:space="preserve"> </w:t>
      </w:r>
    </w:p>
    <w:p w14:paraId="5235BA12" w14:textId="6C5A06DF" w:rsidR="00764B3A" w:rsidRPr="00AE567F" w:rsidRDefault="00F30015" w:rsidP="00AE567F">
      <w:pPr>
        <w:pStyle w:val="Title"/>
        <w:rPr>
          <w:rFonts w:hint="eastAsia"/>
        </w:rPr>
      </w:pPr>
      <w:r>
        <w:rPr>
          <w:rFonts w:hint="eastAsia"/>
        </w:rPr>
        <w:t xml:space="preserve">用户游戏手柄配对示例</w:t>
      </w:r>
    </w:p>
    <w:p w14:paraId="72303514" w14:textId="72DD7182" w:rsidR="00281D12" w:rsidRPr="00281D12" w:rsidRDefault="00281D12" w:rsidP="00281D12">
      <w:pPr>
        <w:rPr>
          <w:i/>
          <w:rFonts w:hint="eastAsia"/>
        </w:rPr>
      </w:pPr>
      <w:r>
        <w:rPr>
          <w:i/>
          <w:rFonts w:hint="eastAsia"/>
        </w:rPr>
        <w:t xml:space="preserve">本示例适用于 2016 年 3 月 Xbox One XDK 或更高版本。</w:t>
      </w:r>
    </w:p>
    <w:p w14:paraId="3E7139BA" w14:textId="77777777" w:rsidR="00281D12" w:rsidRDefault="00281D12" w:rsidP="00AE567F">
      <w:pPr>
        <w:pStyle w:val="Heading1"/>
        <w:spacing w:before="0"/>
      </w:pPr>
    </w:p>
    <w:p w14:paraId="657AD1A8" w14:textId="57E3007E" w:rsidR="007B2ED7" w:rsidRDefault="00281D12" w:rsidP="006F0493">
      <w:pPr>
        <w:pStyle w:val="Heading1"/>
        <w:spacing w:before="0"/>
        <w:rPr>
          <w:rFonts w:hint="eastAsia"/>
        </w:rPr>
      </w:pPr>
      <w:r>
        <w:rPr>
          <w:rFonts w:hint="eastAsia"/>
        </w:rPr>
        <w:t xml:space="preserve">描述</w:t>
      </w:r>
    </w:p>
    <w:p w14:paraId="488B1C42" w14:textId="6A3CC330" w:rsidR="006F0493" w:rsidRPr="006F0493" w:rsidRDefault="006F0493" w:rsidP="006F0493">
      <w:pPr>
        <w:rPr>
          <w:rFonts w:hint="eastAsia"/>
        </w:rPr>
      </w:pPr>
      <w:r>
        <w:rPr>
          <w:rFonts w:hint="eastAsia"/>
        </w:rPr>
        <w:t xml:space="preserve">此示例演示了如何实现用户与游戏手柄配对以及用户特定的输入管理。</w:t>
      </w:r>
    </w:p>
    <w:p w14:paraId="33CA15E4" w14:textId="77777777" w:rsidR="00281D12" w:rsidRDefault="00281D12" w:rsidP="00281D12">
      <w:pPr>
        <w:pStyle w:val="Heading1"/>
        <w:rPr>
          <w:rFonts w:hint="eastAsia"/>
        </w:rPr>
      </w:pPr>
      <w:r>
        <w:rPr>
          <w:rFonts w:hint="eastAsia"/>
        </w:rPr>
        <w:t xml:space="preserve">使用样本</w:t>
      </w:r>
    </w:p>
    <w:p w14:paraId="55AD51C5" w14:textId="6D3FE656" w:rsidR="00E16AF8" w:rsidRDefault="004106BE" w:rsidP="00331038">
      <w:pPr>
        <w:rPr>
          <w:rFonts w:hint="eastAsia"/>
        </w:rPr>
      </w:pPr>
      <w:r>
        <w:rPr>
          <w:rFonts w:hint="eastAsia"/>
        </w:rPr>
        <w:t xml:space="preserve">在每个玩家的游戏手柄上按下的按钮在屏幕上与相关用户一起突出显示。</w:t>
      </w:r>
    </w:p>
    <w:p w14:paraId="7526E760" w14:textId="46777237" w:rsidR="003D3EF7" w:rsidRDefault="003D3EF7" w:rsidP="003D3EF7">
      <w:pPr>
        <w:pStyle w:val="Heading1"/>
        <w:rPr>
          <w:rFonts w:hint="eastAsia"/>
        </w:rPr>
      </w:pPr>
      <w:r>
        <w:rPr>
          <w:rFonts w:hint="eastAsia"/>
        </w:rPr>
        <w:t xml:space="preserve">实施说明</w:t>
      </w:r>
    </w:p>
    <w:p w14:paraId="59D02C6A" w14:textId="72CF5DEE" w:rsidR="00224A51" w:rsidRPr="00224A51" w:rsidRDefault="00224A51" w:rsidP="00224A51">
      <w:pPr>
        <w:rPr>
          <w:rFonts w:hint="eastAsia"/>
        </w:rPr>
      </w:pPr>
      <w:r>
        <w:rPr>
          <w:rFonts w:hint="eastAsia"/>
        </w:rPr>
        <w:t xml:space="preserve">此示例监视所连接设备的变化。</w:t>
      </w:r>
      <w:r>
        <w:rPr>
          <w:rFonts w:hint="eastAsia"/>
        </w:rPr>
        <w:t xml:space="preserve">  </w:t>
      </w:r>
      <w:r>
        <w:rPr>
          <w:rFonts w:hint="eastAsia"/>
        </w:rPr>
        <w:t xml:space="preserve">连接某个设备后，系统会将其添加到屏幕上的列表中，并监视按钮操作。</w:t>
      </w:r>
      <w:r>
        <w:rPr>
          <w:rFonts w:hint="eastAsia"/>
        </w:rPr>
        <w:t xml:space="preserve">  </w:t>
      </w:r>
      <w:r>
        <w:rPr>
          <w:rFonts w:hint="eastAsia"/>
        </w:rPr>
        <w:t xml:space="preserve">当按下按钮时，它在屏幕上通过按钮的索引和它被映射到的导航按钮以及游戏手柄所分配给的用户来识别。</w:t>
      </w:r>
    </w:p>
    <w:p w14:paraId="4BCC607B" w14:textId="77777777" w:rsidR="00E82D7C" w:rsidRDefault="00E82D7C" w:rsidP="00E82D7C">
      <w:pPr>
        <w:pStyle w:val="Heading1"/>
        <w:rPr>
          <w:rFonts w:hint="eastAsia"/>
        </w:rPr>
      </w:pPr>
      <w:r>
        <w:rPr>
          <w:rFonts w:hint="eastAsia"/>
        </w:rPr>
        <w:t xml:space="preserve">隐私声明</w:t>
      </w:r>
    </w:p>
    <w:p w14:paraId="7A9E2419" w14:textId="77777777" w:rsidR="00E82D7C" w:rsidRPr="004B7280" w:rsidRDefault="00E82D7C" w:rsidP="00E82D7C">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1FDBD5FC" w14:textId="77777777" w:rsidR="00E82D7C" w:rsidRPr="004B7280" w:rsidRDefault="00E82D7C" w:rsidP="00E82D7C">
      <w:pPr>
        <w:rPr>
          <w:rFonts w:cs="Segoe UI"/>
          <w:szCs w:val="20"/>
        </w:rPr>
      </w:pPr>
    </w:p>
    <w:p w14:paraId="4FACE49C" w14:textId="77777777" w:rsidR="00E82D7C" w:rsidRPr="00CE67B5" w:rsidRDefault="00E82D7C" w:rsidP="00E82D7C">
      <w:pPr>
        <w:rPr>
          <w:szCs w:val="20"/>
          <w:rFonts w:cs="Segoe UI" w:hint="eastAsia"/>
        </w:rPr>
      </w:pPr>
      <w:r>
        <w:rPr>
          <w:rFonts w:hint="eastAsia"/>
        </w:rPr>
        <w:t xml:space="preserve">有关 Microsoft 隐私政策的更多信息，请参阅 </w:t>
      </w:r>
      <w:hyperlink r:id="rId9" w:history="1">
        <w:r>
          <w:rPr>
            <w:rStyle w:val="Hyperlink"/>
            <w:rFonts w:hint="eastAsia"/>
          </w:rPr>
          <w:t xml:space="preserve">Microsoft 隐私声明</w:t>
        </w:r>
      </w:hyperlink>
      <w:r>
        <w:rPr>
          <w:rFonts w:hint="eastAsia"/>
        </w:rPr>
        <w:t xml:space="preserve">。</w:t>
      </w:r>
    </w:p>
    <w:sectPr w:rsidR="00E82D7C" w:rsidRPr="00CE67B5"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15258" w14:textId="77777777" w:rsidR="00D86347" w:rsidRDefault="00D86347" w:rsidP="0074610F">
      <w:r>
        <w:separator/>
      </w:r>
    </w:p>
  </w:endnote>
  <w:endnote w:type="continuationSeparator" w:id="0">
    <w:p w14:paraId="7944929E" w14:textId="77777777" w:rsidR="00D86347" w:rsidRDefault="00D8634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5593" w14:textId="77777777" w:rsidR="00132E1B" w:rsidRDefault="00132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2567B7" w14:textId="77777777" w:rsidTr="00E37847">
      <w:tc>
        <w:tcPr>
          <w:tcW w:w="4500" w:type="pct"/>
          <w:tcBorders>
            <w:top w:val="single" w:sz="4" w:space="0" w:color="808080" w:themeColor="background1" w:themeShade="80"/>
          </w:tcBorders>
          <w:shd w:val="clear" w:color="auto" w:fill="auto"/>
        </w:tcPr>
        <w:p w14:paraId="1ED6838C" w14:textId="2C26132D" w:rsidR="00843058" w:rsidRPr="00097CCA" w:rsidRDefault="00683D94" w:rsidP="002D301B">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569ED11B" wp14:editId="25C8D2C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132E1B">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用户游戏手柄配对</w:t>
          </w:r>
        </w:p>
      </w:tc>
      <w:tc>
        <w:tcPr>
          <w:tcW w:w="500" w:type="pct"/>
          <w:tcBorders>
            <w:top w:val="single" w:sz="4" w:space="0" w:color="808080" w:themeColor="background1" w:themeShade="80"/>
          </w:tcBorders>
          <w:shd w:val="clear" w:color="auto" w:fill="auto"/>
        </w:tcPr>
        <w:p w14:paraId="26814AF5" w14:textId="41FE2693"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132E1B">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3B08BD5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89C9410" w14:textId="77777777" w:rsidTr="00F70459">
      <w:tc>
        <w:tcPr>
          <w:tcW w:w="4500" w:type="pct"/>
          <w:tcBorders>
            <w:top w:val="single" w:sz="4" w:space="0" w:color="808080" w:themeColor="background1" w:themeShade="80"/>
          </w:tcBorders>
          <w:shd w:val="clear" w:color="auto" w:fill="auto"/>
        </w:tcPr>
        <w:p w14:paraId="03C55139" w14:textId="5ED1C0F1"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132E1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6515A93F" wp14:editId="0B0AC0F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14:paraId="43C99D19"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19E8E4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F89D4" w14:textId="77777777" w:rsidR="00D86347" w:rsidRDefault="00D86347" w:rsidP="0074610F">
      <w:r>
        <w:separator/>
      </w:r>
    </w:p>
  </w:footnote>
  <w:footnote w:type="continuationSeparator" w:id="0">
    <w:p w14:paraId="7915BE8D" w14:textId="77777777" w:rsidR="00D86347" w:rsidRDefault="00D8634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4B0C" w14:textId="77777777" w:rsidR="00132E1B" w:rsidRDefault="00132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B6B44" w14:textId="77777777" w:rsidR="00132E1B" w:rsidRDefault="00132E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EA4E931" w14:textId="77777777" w:rsidTr="000B6D5E">
      <w:trPr>
        <w:trHeight w:val="1340"/>
      </w:trPr>
      <w:tc>
        <w:tcPr>
          <w:tcW w:w="12240" w:type="dxa"/>
          <w:tcBorders>
            <w:top w:val="nil"/>
            <w:left w:val="nil"/>
            <w:bottom w:val="nil"/>
            <w:right w:val="nil"/>
          </w:tcBorders>
          <w:shd w:val="clear" w:color="auto" w:fill="323232"/>
        </w:tcPr>
        <w:p w14:paraId="23E343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2EA791" w14:textId="77777777" w:rsidTr="000B6D5E">
            <w:trPr>
              <w:gridAfter w:val="2"/>
              <w:wAfter w:w="2008" w:type="dxa"/>
            </w:trPr>
            <w:tc>
              <w:tcPr>
                <w:tcW w:w="1152" w:type="dxa"/>
                <w:shd w:val="clear" w:color="auto" w:fill="323232"/>
              </w:tcPr>
              <w:p w14:paraId="60ABD5CC" w14:textId="77777777" w:rsidR="000B6D5E" w:rsidRDefault="000B6D5E" w:rsidP="00CF3729">
                <w:pPr>
                  <w:pStyle w:val="atgtitle"/>
                  <w:rPr>
                    <w:sz w:val="2"/>
                    <w:szCs w:val="2"/>
                  </w:rPr>
                </w:pPr>
              </w:p>
              <w:p w14:paraId="3B35EF44" w14:textId="77777777" w:rsidR="000B6D5E" w:rsidRPr="000B6D5E" w:rsidRDefault="000B6D5E" w:rsidP="000B6D5E"/>
              <w:p w14:paraId="1F28DCB8" w14:textId="77777777" w:rsidR="000B6D5E" w:rsidRDefault="000B6D5E" w:rsidP="000B6D5E"/>
              <w:p w14:paraId="7DA85096" w14:textId="77777777" w:rsidR="000B6D5E" w:rsidRPr="000B6D5E" w:rsidRDefault="000B6D5E" w:rsidP="000B6D5E">
                <w:pPr>
                  <w:jc w:val="center"/>
                </w:pPr>
              </w:p>
            </w:tc>
            <w:tc>
              <w:tcPr>
                <w:tcW w:w="19" w:type="dxa"/>
                <w:shd w:val="clear" w:color="auto" w:fill="323232"/>
              </w:tcPr>
              <w:p w14:paraId="3D28913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57B53C" w14:textId="77777777" w:rsidR="000B6D5E" w:rsidRDefault="000B6D5E" w:rsidP="00CF3729">
                <w:pPr>
                  <w:pStyle w:val="atgtitle"/>
                  <w:rPr>
                    <w:sz w:val="2"/>
                    <w:szCs w:val="2"/>
                  </w:rPr>
                </w:pPr>
              </w:p>
              <w:p w14:paraId="37D098DD" w14:textId="77777777" w:rsidR="000B6D5E" w:rsidRDefault="000B6D5E" w:rsidP="00CF3729">
                <w:pPr>
                  <w:pStyle w:val="atgtitle"/>
                  <w:rPr>
                    <w:sz w:val="2"/>
                    <w:szCs w:val="2"/>
                  </w:rPr>
                </w:pPr>
              </w:p>
              <w:p w14:paraId="5885167F" w14:textId="77777777" w:rsidR="000B6D5E" w:rsidRDefault="000B6D5E" w:rsidP="00CF3729">
                <w:pPr>
                  <w:pStyle w:val="atgtitle"/>
                  <w:rPr>
                    <w:sz w:val="2"/>
                    <w:szCs w:val="2"/>
                  </w:rPr>
                </w:pPr>
              </w:p>
              <w:p w14:paraId="04BCF988" w14:textId="77777777" w:rsidR="000B6D5E" w:rsidRDefault="000B6D5E" w:rsidP="00CF3729">
                <w:pPr>
                  <w:pStyle w:val="atgtitle"/>
                  <w:rPr>
                    <w:sz w:val="2"/>
                    <w:szCs w:val="2"/>
                  </w:rPr>
                </w:pPr>
              </w:p>
              <w:p w14:paraId="60BD7F64" w14:textId="77777777" w:rsidR="000B6D5E" w:rsidRDefault="000B6D5E" w:rsidP="00CF3729">
                <w:pPr>
                  <w:pStyle w:val="atgtitle"/>
                  <w:rPr>
                    <w:sz w:val="2"/>
                    <w:szCs w:val="2"/>
                  </w:rPr>
                </w:pPr>
              </w:p>
              <w:p w14:paraId="60CD06E1" w14:textId="77777777" w:rsidR="000B6D5E" w:rsidRDefault="000B6D5E" w:rsidP="00CF3729">
                <w:pPr>
                  <w:pStyle w:val="atgtitle"/>
                  <w:rPr>
                    <w:sz w:val="2"/>
                    <w:szCs w:val="2"/>
                  </w:rPr>
                </w:pPr>
              </w:p>
              <w:p w14:paraId="348DC0A1" w14:textId="77777777" w:rsidR="000B6D5E" w:rsidRDefault="000B6D5E" w:rsidP="00CF3729">
                <w:pPr>
                  <w:pStyle w:val="atgtitle"/>
                  <w:rPr>
                    <w:sz w:val="2"/>
                    <w:szCs w:val="2"/>
                  </w:rPr>
                </w:pPr>
              </w:p>
              <w:p w14:paraId="3D23A0A1" w14:textId="77777777" w:rsidR="000B6D5E" w:rsidRDefault="000B6D5E" w:rsidP="00CF3729">
                <w:pPr>
                  <w:pStyle w:val="atgtitle"/>
                  <w:rPr>
                    <w:sz w:val="2"/>
                    <w:szCs w:val="2"/>
                  </w:rPr>
                </w:pPr>
              </w:p>
              <w:p w14:paraId="1AD6068D" w14:textId="77777777" w:rsidR="000B6D5E" w:rsidRDefault="000B6D5E" w:rsidP="00CF3729">
                <w:pPr>
                  <w:pStyle w:val="atgtitle"/>
                  <w:rPr>
                    <w:sz w:val="2"/>
                    <w:szCs w:val="2"/>
                  </w:rPr>
                </w:pPr>
              </w:p>
              <w:p w14:paraId="1FC5FC55" w14:textId="77777777" w:rsidR="000B6D5E" w:rsidRDefault="000B6D5E" w:rsidP="00CF3729">
                <w:pPr>
                  <w:pStyle w:val="atgtitle"/>
                  <w:rPr>
                    <w:sz w:val="2"/>
                    <w:szCs w:val="2"/>
                  </w:rPr>
                </w:pPr>
              </w:p>
              <w:p w14:paraId="096E09B2" w14:textId="77777777" w:rsidR="000B6D5E" w:rsidRDefault="000B6D5E" w:rsidP="00CF3729">
                <w:pPr>
                  <w:pStyle w:val="atgtitle"/>
                  <w:rPr>
                    <w:sz w:val="2"/>
                    <w:szCs w:val="2"/>
                  </w:rPr>
                </w:pPr>
              </w:p>
              <w:p w14:paraId="5D76A9B5" w14:textId="77777777" w:rsidR="000B6D5E" w:rsidRDefault="000B6D5E" w:rsidP="00CF3729">
                <w:pPr>
                  <w:pStyle w:val="atgtitle"/>
                  <w:rPr>
                    <w:sz w:val="2"/>
                    <w:szCs w:val="2"/>
                  </w:rPr>
                </w:pPr>
              </w:p>
              <w:p w14:paraId="2C597FDD" w14:textId="77777777" w:rsidR="000B6D5E" w:rsidRDefault="000B6D5E" w:rsidP="00CF3729">
                <w:pPr>
                  <w:pStyle w:val="atgtitle"/>
                  <w:rPr>
                    <w:sz w:val="2"/>
                    <w:szCs w:val="2"/>
                  </w:rPr>
                </w:pPr>
              </w:p>
              <w:p w14:paraId="008B0579" w14:textId="77777777" w:rsidR="000B6D5E" w:rsidRDefault="000B6D5E" w:rsidP="00CF3729">
                <w:pPr>
                  <w:pStyle w:val="atgtitle"/>
                  <w:rPr>
                    <w:sz w:val="2"/>
                    <w:szCs w:val="2"/>
                  </w:rPr>
                </w:pPr>
              </w:p>
              <w:p w14:paraId="705DB1AB" w14:textId="77777777" w:rsidR="000B6D5E" w:rsidRDefault="000B6D5E" w:rsidP="00CF3729">
                <w:pPr>
                  <w:pStyle w:val="atgtitle"/>
                  <w:rPr>
                    <w:sz w:val="2"/>
                    <w:szCs w:val="2"/>
                  </w:rPr>
                </w:pPr>
              </w:p>
              <w:p w14:paraId="5575EE99" w14:textId="77777777" w:rsidR="000B6D5E" w:rsidRDefault="000B6D5E" w:rsidP="00CF3729">
                <w:pPr>
                  <w:pStyle w:val="atgtitle"/>
                  <w:rPr>
                    <w:sz w:val="2"/>
                    <w:szCs w:val="2"/>
                  </w:rPr>
                </w:pPr>
              </w:p>
              <w:p w14:paraId="284F442B" w14:textId="77777777" w:rsidR="000B6D5E" w:rsidRDefault="000B6D5E" w:rsidP="00CF3729">
                <w:pPr>
                  <w:pStyle w:val="atgtitle"/>
                  <w:rPr>
                    <w:sz w:val="2"/>
                    <w:szCs w:val="2"/>
                  </w:rPr>
                </w:pPr>
              </w:p>
              <w:p w14:paraId="03F6DE45" w14:textId="77777777" w:rsidR="000B6D5E" w:rsidRDefault="000B6D5E" w:rsidP="00CF3729">
                <w:pPr>
                  <w:pStyle w:val="atgtitle"/>
                  <w:rPr>
                    <w:sz w:val="2"/>
                    <w:szCs w:val="2"/>
                  </w:rPr>
                </w:pPr>
              </w:p>
              <w:p w14:paraId="30B9BCD5" w14:textId="77777777" w:rsidR="000B6D5E" w:rsidRPr="00CF3729" w:rsidRDefault="000B6D5E" w:rsidP="00CF3729">
                <w:pPr>
                  <w:pStyle w:val="atgtitle"/>
                  <w:rPr>
                    <w:sz w:val="2"/>
                    <w:szCs w:val="2"/>
                    <w:rFonts w:hint="eastAsia"/>
                  </w:rPr>
                </w:pPr>
                <w:r>
                  <w:rPr>
                    <w:sz w:val="2"/>
                    <w:szCs w:val="2"/>
                    <w:rFonts w:hint="eastAsia"/>
                  </w:rPr>
                  <w:t xml:space="preserve">         </w:t>
                </w:r>
              </w:p>
              <w:p w14:paraId="608E00F5" w14:textId="77777777" w:rsidR="000B6D5E" w:rsidRPr="00CF3729" w:rsidRDefault="000B6D5E" w:rsidP="00CF3729">
                <w:pPr>
                  <w:rPr>
                    <w:sz w:val="2"/>
                    <w:szCs w:val="2"/>
                    <w:rFonts w:hint="eastAsia"/>
                  </w:rPr>
                </w:pPr>
                <w:r>
                  <w:rPr>
                    <w:rFonts w:hint="eastAsia"/>
                  </w:rPr>
                  <w:drawing>
                    <wp:inline distT="0" distB="0" distL="0" distR="0" wp14:anchorId="244BBBB8" wp14:editId="086D52F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C79F14" w14:textId="77777777" w:rsidR="000B6D5E" w:rsidRPr="00CF3729" w:rsidRDefault="000B6D5E" w:rsidP="00CF3729">
                <w:pPr>
                  <w:rPr>
                    <w:sz w:val="2"/>
                    <w:szCs w:val="2"/>
                  </w:rPr>
                </w:pPr>
              </w:p>
            </w:tc>
          </w:tr>
          <w:tr w:rsidR="000B6D5E" w:rsidRPr="00CF3729" w14:paraId="13EAB1E5" w14:textId="77777777" w:rsidTr="000B6D5E">
            <w:trPr>
              <w:trHeight w:val="90"/>
            </w:trPr>
            <w:tc>
              <w:tcPr>
                <w:tcW w:w="1152" w:type="dxa"/>
                <w:shd w:val="clear" w:color="auto" w:fill="323232"/>
              </w:tcPr>
              <w:p w14:paraId="3BDF55B2" w14:textId="77777777" w:rsidR="000B6D5E" w:rsidRPr="00CF3729" w:rsidRDefault="000B6D5E" w:rsidP="00CF3729">
                <w:pPr>
                  <w:pStyle w:val="atgformheaders"/>
                  <w:rPr>
                    <w:sz w:val="2"/>
                    <w:szCs w:val="2"/>
                  </w:rPr>
                </w:pPr>
              </w:p>
            </w:tc>
            <w:tc>
              <w:tcPr>
                <w:tcW w:w="2027" w:type="dxa"/>
                <w:gridSpan w:val="2"/>
                <w:shd w:val="clear" w:color="auto" w:fill="323232"/>
              </w:tcPr>
              <w:p w14:paraId="01E7566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2EB2F0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77BF17"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2DB75E2E" w14:textId="77777777" w:rsidR="00CF3729" w:rsidRPr="00CF3729" w:rsidRDefault="00CF3729">
          <w:pPr>
            <w:pStyle w:val="Header"/>
            <w:rPr>
              <w:sz w:val="2"/>
              <w:szCs w:val="2"/>
            </w:rPr>
          </w:pPr>
        </w:p>
      </w:tc>
    </w:tr>
  </w:tbl>
  <w:p w14:paraId="4792FEE0" w14:textId="77777777" w:rsidR="00CF3729" w:rsidRDefault="00CF3729">
    <w:pPr>
      <w:pStyle w:val="Header"/>
      <w:rPr>
        <w:sz w:val="2"/>
        <w:szCs w:val="2"/>
      </w:rPr>
    </w:pPr>
  </w:p>
  <w:p w14:paraId="6D48BDCD" w14:textId="77777777" w:rsidR="000B6D5E" w:rsidRDefault="000B6D5E">
    <w:pPr>
      <w:pStyle w:val="Header"/>
      <w:rPr>
        <w:sz w:val="2"/>
        <w:szCs w:val="2"/>
      </w:rPr>
    </w:pPr>
  </w:p>
  <w:p w14:paraId="1AA646EE" w14:textId="77777777" w:rsidR="000B6D5E" w:rsidRDefault="000B6D5E">
    <w:pPr>
      <w:pStyle w:val="Header"/>
      <w:rPr>
        <w:sz w:val="2"/>
        <w:szCs w:val="2"/>
      </w:rPr>
    </w:pPr>
  </w:p>
  <w:p w14:paraId="77FBC9D6" w14:textId="77777777" w:rsidR="000B6D5E" w:rsidRDefault="000B6D5E">
    <w:pPr>
      <w:pStyle w:val="Header"/>
      <w:rPr>
        <w:sz w:val="2"/>
        <w:szCs w:val="2"/>
      </w:rPr>
    </w:pPr>
  </w:p>
  <w:p w14:paraId="117B0B7C" w14:textId="77777777" w:rsidR="000B6D5E" w:rsidRDefault="000B6D5E">
    <w:pPr>
      <w:pStyle w:val="Header"/>
      <w:rPr>
        <w:sz w:val="2"/>
        <w:szCs w:val="2"/>
      </w:rPr>
    </w:pPr>
  </w:p>
  <w:p w14:paraId="38744786" w14:textId="77777777" w:rsidR="000B6D5E" w:rsidRDefault="000B6D5E">
    <w:pPr>
      <w:pStyle w:val="Header"/>
      <w:rPr>
        <w:sz w:val="2"/>
        <w:szCs w:val="2"/>
      </w:rPr>
    </w:pPr>
  </w:p>
  <w:p w14:paraId="5FE8B15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proofState w:spelling="dirty" w:grammar="dirty"/>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97CCA"/>
    <w:rsid w:val="000B673C"/>
    <w:rsid w:val="000B6D5E"/>
    <w:rsid w:val="00132E1B"/>
    <w:rsid w:val="00141B84"/>
    <w:rsid w:val="00150ED8"/>
    <w:rsid w:val="001C132C"/>
    <w:rsid w:val="00203869"/>
    <w:rsid w:val="00224A51"/>
    <w:rsid w:val="00225A12"/>
    <w:rsid w:val="00235FA6"/>
    <w:rsid w:val="0024713D"/>
    <w:rsid w:val="002741D2"/>
    <w:rsid w:val="002748E9"/>
    <w:rsid w:val="00281D12"/>
    <w:rsid w:val="00287A4C"/>
    <w:rsid w:val="00294A1B"/>
    <w:rsid w:val="002A4B5F"/>
    <w:rsid w:val="002A4C93"/>
    <w:rsid w:val="002D301B"/>
    <w:rsid w:val="002E7BBB"/>
    <w:rsid w:val="00303D44"/>
    <w:rsid w:val="00321170"/>
    <w:rsid w:val="00331038"/>
    <w:rsid w:val="0034606B"/>
    <w:rsid w:val="00355166"/>
    <w:rsid w:val="003B459F"/>
    <w:rsid w:val="003D1673"/>
    <w:rsid w:val="003D3EF7"/>
    <w:rsid w:val="003F1E9D"/>
    <w:rsid w:val="004106BE"/>
    <w:rsid w:val="00425592"/>
    <w:rsid w:val="00435523"/>
    <w:rsid w:val="00447517"/>
    <w:rsid w:val="00466F7F"/>
    <w:rsid w:val="0047622E"/>
    <w:rsid w:val="004803CE"/>
    <w:rsid w:val="004B7DDA"/>
    <w:rsid w:val="005640ED"/>
    <w:rsid w:val="00575766"/>
    <w:rsid w:val="00575F36"/>
    <w:rsid w:val="00585527"/>
    <w:rsid w:val="005B4DA9"/>
    <w:rsid w:val="005E3DA1"/>
    <w:rsid w:val="005E7D0D"/>
    <w:rsid w:val="00672EB3"/>
    <w:rsid w:val="00683D94"/>
    <w:rsid w:val="006A532D"/>
    <w:rsid w:val="006B7433"/>
    <w:rsid w:val="006F0493"/>
    <w:rsid w:val="00707E22"/>
    <w:rsid w:val="0074610F"/>
    <w:rsid w:val="007624A4"/>
    <w:rsid w:val="00764B3A"/>
    <w:rsid w:val="007806DC"/>
    <w:rsid w:val="007A0848"/>
    <w:rsid w:val="007B2ED7"/>
    <w:rsid w:val="008361F5"/>
    <w:rsid w:val="00843058"/>
    <w:rsid w:val="0084754D"/>
    <w:rsid w:val="00886E89"/>
    <w:rsid w:val="00887700"/>
    <w:rsid w:val="008A04CC"/>
    <w:rsid w:val="00917557"/>
    <w:rsid w:val="00937E3A"/>
    <w:rsid w:val="00943D2D"/>
    <w:rsid w:val="00985949"/>
    <w:rsid w:val="00987A88"/>
    <w:rsid w:val="009B4465"/>
    <w:rsid w:val="009B6E2E"/>
    <w:rsid w:val="00A0279B"/>
    <w:rsid w:val="00A515F2"/>
    <w:rsid w:val="00AE4C8B"/>
    <w:rsid w:val="00AE567F"/>
    <w:rsid w:val="00B14C49"/>
    <w:rsid w:val="00B15AAA"/>
    <w:rsid w:val="00B34D92"/>
    <w:rsid w:val="00B3532D"/>
    <w:rsid w:val="00B62C6B"/>
    <w:rsid w:val="00BC1F23"/>
    <w:rsid w:val="00BD5764"/>
    <w:rsid w:val="00C05DC2"/>
    <w:rsid w:val="00CB3EC2"/>
    <w:rsid w:val="00CB7166"/>
    <w:rsid w:val="00CC0968"/>
    <w:rsid w:val="00CF3729"/>
    <w:rsid w:val="00D63A44"/>
    <w:rsid w:val="00D86347"/>
    <w:rsid w:val="00DA1C2C"/>
    <w:rsid w:val="00DC7DFC"/>
    <w:rsid w:val="00DD0606"/>
    <w:rsid w:val="00E16AF8"/>
    <w:rsid w:val="00E6273F"/>
    <w:rsid w:val="00E82D7C"/>
    <w:rsid w:val="00EC5954"/>
    <w:rsid w:val="00ED4823"/>
    <w:rsid w:val="00EE2624"/>
    <w:rsid w:val="00F30015"/>
    <w:rsid w:val="00F40AC7"/>
    <w:rsid w:val="00F70459"/>
    <w:rsid w:val="00F86B0D"/>
    <w:rsid w:val="00FD5C1F"/>
    <w:rsid w:val="00FE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DF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zh-cn/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farq\Desktop\readm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2017-12-07T00:23:00Z</dcterms:created>
  <dcterms:modified xsi:type="dcterms:W3CDTF">2018-01-04T01:25:00Z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phifarq@microsoft.com</vt:lpwstr>
  </property>
  <property fmtid="{D5CDD505-2E9C-101B-9397-08002B2CF9AE}" pid="5" name="MSIP_Label_f42aa342-8706-4288-bd11-ebb85995028c_SetDate">
    <vt:lpwstr>2017-12-07T00:23:03.7556057Z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