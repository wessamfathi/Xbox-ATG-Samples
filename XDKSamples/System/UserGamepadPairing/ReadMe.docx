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5235BA12" w14:textId="6C5A06DF" w:rsidR="00764B3A" w:rsidRPr="00AE567F" w:rsidRDefault="00F30015" w:rsidP="00AE567F">
      <w:pPr>
        <w:pStyle w:val="Title"/>
      </w:pPr>
      <w:r>
        <w:t>User Gamepad Pairing</w:t>
      </w:r>
      <w:r w:rsidR="00F70459">
        <w:t xml:space="preserve"> Sample</w:t>
      </w:r>
    </w:p>
    <w:p w14:paraId="72303514" w14:textId="72DD7182"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050673">
        <w:rPr>
          <w:i/>
        </w:rPr>
        <w:t>March 201</w:t>
      </w:r>
      <w:r w:rsidR="00132E1B">
        <w:rPr>
          <w:i/>
        </w:rPr>
        <w:t>6</w:t>
      </w:r>
      <w:r w:rsidR="00050673">
        <w:rPr>
          <w:i/>
        </w:rPr>
        <w:t xml:space="preserve"> </w:t>
      </w:r>
      <w:r w:rsidR="002D301B">
        <w:rPr>
          <w:i/>
        </w:rPr>
        <w:t xml:space="preserve">Xbox One XDK </w:t>
      </w:r>
      <w:r w:rsidR="009B6E2E">
        <w:rPr>
          <w:i/>
        </w:rPr>
        <w:t>or later.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657AD1A8" w14:textId="57E3007E" w:rsidR="007B2ED7" w:rsidRDefault="00281D12" w:rsidP="006F0493">
      <w:pPr>
        <w:pStyle w:val="Heading1"/>
        <w:spacing w:before="0"/>
      </w:pPr>
      <w:r>
        <w:t>Description</w:t>
      </w:r>
    </w:p>
    <w:p w14:paraId="488B1C42" w14:textId="6A3CC330" w:rsidR="006F0493" w:rsidRPr="006F0493" w:rsidRDefault="006F0493" w:rsidP="006F0493">
      <w:r>
        <w:t xml:space="preserve">This sample demonstrates how to implement </w:t>
      </w:r>
      <w:r w:rsidR="003B459F">
        <w:t xml:space="preserve">user to </w:t>
      </w:r>
      <w:r w:rsidR="002A4C93">
        <w:t xml:space="preserve">gamepad pairing &amp; user-specific input </w:t>
      </w:r>
      <w:r w:rsidR="003D1673">
        <w:t>management</w:t>
      </w:r>
      <w:r w:rsidR="002A4C93">
        <w:t>.</w:t>
      </w:r>
    </w:p>
    <w:p w14:paraId="33CA15E4" w14:textId="77777777" w:rsidR="00281D12" w:rsidRDefault="00281D12" w:rsidP="00281D12">
      <w:pPr>
        <w:pStyle w:val="Heading1"/>
      </w:pPr>
      <w:r>
        <w:t>Using the sample</w:t>
      </w:r>
      <w:bookmarkStart w:id="0" w:name="_GoBack"/>
      <w:bookmarkEnd w:id="0"/>
    </w:p>
    <w:p w14:paraId="55AD51C5" w14:textId="6D3FE656" w:rsidR="00E16AF8" w:rsidRDefault="004106BE" w:rsidP="00331038">
      <w:r>
        <w:t xml:space="preserve">Button presses made </w:t>
      </w:r>
      <w:r w:rsidR="00CB3EC2">
        <w:t>on each players’ controller</w:t>
      </w:r>
      <w:r>
        <w:t xml:space="preserve"> are highlighted on screen</w:t>
      </w:r>
      <w:r w:rsidR="00CB3EC2">
        <w:t xml:space="preserve"> alongside the relevant user</w:t>
      </w:r>
      <w:r>
        <w:t>.</w:t>
      </w:r>
    </w:p>
    <w:p w14:paraId="7526E760" w14:textId="46777237" w:rsidR="003D3EF7" w:rsidRDefault="003D3EF7" w:rsidP="003D3EF7">
      <w:pPr>
        <w:pStyle w:val="Heading1"/>
      </w:pPr>
      <w:r>
        <w:t>Implementation notes</w:t>
      </w:r>
    </w:p>
    <w:p w14:paraId="59D02C6A" w14:textId="72CF5DEE" w:rsidR="00224A51" w:rsidRPr="00224A51" w:rsidRDefault="00224A51" w:rsidP="00224A51">
      <w:r w:rsidRPr="00224A51">
        <w:t>The sample monitors for changes in connected devices.  Once a device is connected, it is added to a list on screen and is monitored for button presses.  When a button is pressed it is identified on screen both by the index of the button and the navigation button it is mapped to</w:t>
      </w:r>
      <w:r w:rsidR="00AE4C8B">
        <w:t xml:space="preserve"> as well as the user which the controller is assigned to.</w:t>
      </w:r>
    </w:p>
    <w:p w14:paraId="4BCC607B" w14:textId="77777777" w:rsidR="00E82D7C" w:rsidRDefault="00E82D7C" w:rsidP="00E82D7C">
      <w:pPr>
        <w:pStyle w:val="Heading1"/>
      </w:pPr>
      <w:r>
        <w:t>Privacy statement</w:t>
      </w:r>
    </w:p>
    <w:p w14:paraId="7A9E2419" w14:textId="77777777"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E82D7C" w:rsidRPr="00CE67B5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15258" w14:textId="77777777" w:rsidR="00D86347" w:rsidRDefault="00D86347" w:rsidP="0074610F">
      <w:r>
        <w:separator/>
      </w:r>
    </w:p>
  </w:endnote>
  <w:endnote w:type="continuationSeparator" w:id="0">
    <w:p w14:paraId="7944929E" w14:textId="77777777" w:rsidR="00D86347" w:rsidRDefault="00D8634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5593" w14:textId="77777777" w:rsidR="00132E1B" w:rsidRDefault="00132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2C26132D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2E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05DC2">
            <w:rPr>
              <w:rFonts w:cs="Segoe UI"/>
              <w:color w:val="808080" w:themeColor="background1" w:themeShade="80"/>
              <w:szCs w:val="20"/>
            </w:rPr>
            <w:t>User Gamepad Pairing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41FE2693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32E1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5ED1C0F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2E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89D4" w14:textId="77777777" w:rsidR="00D86347" w:rsidRDefault="00D86347" w:rsidP="0074610F">
      <w:r>
        <w:separator/>
      </w:r>
    </w:p>
  </w:footnote>
  <w:footnote w:type="continuationSeparator" w:id="0">
    <w:p w14:paraId="7915BE8D" w14:textId="77777777" w:rsidR="00D86347" w:rsidRDefault="00D8634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4B0C" w14:textId="77777777" w:rsidR="00132E1B" w:rsidRDefault="00132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B6B44" w14:textId="77777777" w:rsidR="00132E1B" w:rsidRDefault="00132E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B673C"/>
    <w:rsid w:val="000B6D5E"/>
    <w:rsid w:val="00132E1B"/>
    <w:rsid w:val="00141B84"/>
    <w:rsid w:val="00150ED8"/>
    <w:rsid w:val="001C132C"/>
    <w:rsid w:val="00203869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A4C93"/>
    <w:rsid w:val="002D301B"/>
    <w:rsid w:val="002E7BBB"/>
    <w:rsid w:val="00303D44"/>
    <w:rsid w:val="00321170"/>
    <w:rsid w:val="00331038"/>
    <w:rsid w:val="0034606B"/>
    <w:rsid w:val="00355166"/>
    <w:rsid w:val="003B459F"/>
    <w:rsid w:val="003D1673"/>
    <w:rsid w:val="003D3EF7"/>
    <w:rsid w:val="003F1E9D"/>
    <w:rsid w:val="004106BE"/>
    <w:rsid w:val="00425592"/>
    <w:rsid w:val="00435523"/>
    <w:rsid w:val="00447517"/>
    <w:rsid w:val="00466F7F"/>
    <w:rsid w:val="0047622E"/>
    <w:rsid w:val="004803CE"/>
    <w:rsid w:val="004B7DDA"/>
    <w:rsid w:val="005640ED"/>
    <w:rsid w:val="00575766"/>
    <w:rsid w:val="00575F36"/>
    <w:rsid w:val="00585527"/>
    <w:rsid w:val="005B4DA9"/>
    <w:rsid w:val="005E3DA1"/>
    <w:rsid w:val="005E7D0D"/>
    <w:rsid w:val="00672EB3"/>
    <w:rsid w:val="00683D94"/>
    <w:rsid w:val="006A532D"/>
    <w:rsid w:val="006B7433"/>
    <w:rsid w:val="006F0493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4C8B"/>
    <w:rsid w:val="00AE567F"/>
    <w:rsid w:val="00B14C49"/>
    <w:rsid w:val="00B15AAA"/>
    <w:rsid w:val="00B34D92"/>
    <w:rsid w:val="00B3532D"/>
    <w:rsid w:val="00B62C6B"/>
    <w:rsid w:val="00BC1F23"/>
    <w:rsid w:val="00BD5764"/>
    <w:rsid w:val="00C05DC2"/>
    <w:rsid w:val="00CB3EC2"/>
    <w:rsid w:val="00CB7166"/>
    <w:rsid w:val="00CC0968"/>
    <w:rsid w:val="00CF3729"/>
    <w:rsid w:val="00D63A44"/>
    <w:rsid w:val="00D86347"/>
    <w:rsid w:val="00DA1C2C"/>
    <w:rsid w:val="00DC7DFC"/>
    <w:rsid w:val="00DD0606"/>
    <w:rsid w:val="00E16AF8"/>
    <w:rsid w:val="00E6273F"/>
    <w:rsid w:val="00E82D7C"/>
    <w:rsid w:val="00EC5954"/>
    <w:rsid w:val="00ED4823"/>
    <w:rsid w:val="00EE2624"/>
    <w:rsid w:val="00F30015"/>
    <w:rsid w:val="00F40AC7"/>
    <w:rsid w:val="00F70459"/>
    <w:rsid w:val="00F86B0D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