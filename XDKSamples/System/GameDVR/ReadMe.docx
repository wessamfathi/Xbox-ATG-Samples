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5235BA12" w14:textId="0D849938" w:rsidR="00764B3A" w:rsidRPr="00AE567F" w:rsidRDefault="003B0755" w:rsidP="00AE567F">
      <w:pPr>
        <w:pStyle w:val="Title"/>
      </w:pPr>
      <w:r>
        <w:t>GameDVR Sample</w:t>
      </w:r>
    </w:p>
    <w:p w14:paraId="72303514" w14:textId="382A9405"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050673">
        <w:rPr>
          <w:i/>
        </w:rPr>
        <w:t>March 201</w:t>
      </w:r>
      <w:r w:rsidR="00C25B32">
        <w:rPr>
          <w:i/>
        </w:rPr>
        <w:t xml:space="preserve">6 </w:t>
      </w:r>
      <w:bookmarkStart w:id="0" w:name="_GoBack"/>
      <w:bookmarkEnd w:id="0"/>
      <w:r w:rsidR="002D301B">
        <w:rPr>
          <w:i/>
        </w:rPr>
        <w:t xml:space="preserve">Xbox One XDK </w:t>
      </w:r>
      <w:r w:rsidR="009B6E2E">
        <w:rPr>
          <w:i/>
        </w:rPr>
        <w:t>or later.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542A5F19" w14:textId="67A69F9A" w:rsidR="003B0755" w:rsidRPr="003B0755" w:rsidRDefault="00281D12" w:rsidP="003B0755">
      <w:pPr>
        <w:pStyle w:val="Heading1"/>
        <w:spacing w:before="0"/>
      </w:pPr>
      <w:r>
        <w:t>Description</w:t>
      </w:r>
      <w:r w:rsidR="003B0755">
        <w:br/>
      </w:r>
      <w:r w:rsidR="003B0755" w:rsidRPr="003B0755">
        <w:rPr>
          <w:rFonts w:eastAsiaTheme="minorHAnsi" w:cs="Times New Roman"/>
          <w:color w:val="auto"/>
          <w:sz w:val="20"/>
          <w:szCs w:val="22"/>
        </w:rPr>
        <w:t>This sample demonstrates how to asynchronously record new and query existing Game DVR clips for the currently signed in Xbox Live user for the title and sandbox.</w:t>
      </w:r>
    </w:p>
    <w:p w14:paraId="03D9EFD3" w14:textId="77777777" w:rsidR="003B0755" w:rsidRDefault="003B0755" w:rsidP="003B0755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3B0755">
        <w:rPr>
          <w:rFonts w:eastAsiaTheme="minorHAnsi" w:cs="Times New Roman"/>
          <w:color w:val="auto"/>
          <w:sz w:val="20"/>
          <w:szCs w:val="22"/>
        </w:rPr>
        <w:t xml:space="preserve">Once the clips are recorded, you may access them in </w:t>
      </w:r>
      <w:r w:rsidRPr="003B0755">
        <w:rPr>
          <w:rFonts w:eastAsiaTheme="minorHAnsi" w:cs="Times New Roman"/>
          <w:i/>
          <w:color w:val="auto"/>
          <w:sz w:val="20"/>
          <w:szCs w:val="22"/>
        </w:rPr>
        <w:t>D:\ApplicationClips</w:t>
      </w:r>
      <w:r w:rsidRPr="003B0755">
        <w:rPr>
          <w:rFonts w:eastAsiaTheme="minorHAnsi" w:cs="Times New Roman"/>
          <w:color w:val="auto"/>
          <w:sz w:val="20"/>
          <w:szCs w:val="22"/>
        </w:rPr>
        <w:t xml:space="preserve">. </w:t>
      </w:r>
    </w:p>
    <w:p w14:paraId="33CA15E4" w14:textId="18AEC576" w:rsidR="00281D12" w:rsidRDefault="00281D12" w:rsidP="003B0755">
      <w:pPr>
        <w:pStyle w:val="Heading1"/>
      </w:pPr>
      <w:r>
        <w:t>Using the sample</w:t>
      </w:r>
    </w:p>
    <w:p w14:paraId="55AD51C5" w14:textId="6EDF7FC7" w:rsidR="00E16AF8" w:rsidRDefault="002D4306" w:rsidP="00331038">
      <w:r>
        <w:t>The sample uses the following controls: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4FA58078" w:rsidR="002D4306" w:rsidRPr="00C42F0D" w:rsidRDefault="003B0755" w:rsidP="00B05A15">
            <w:pPr>
              <w:pStyle w:val="Tablebody"/>
            </w:pPr>
            <w:r>
              <w:t>Start recording/query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</w:pPr>
            <w:r>
              <w:t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54F72888" w:rsidR="002D4306" w:rsidRDefault="003B0755" w:rsidP="00B05A15">
            <w:pPr>
              <w:pStyle w:val="Tablebody"/>
            </w:pPr>
            <w:r>
              <w:t>Exit Sample</w:t>
            </w:r>
          </w:p>
        </w:tc>
        <w:tc>
          <w:tcPr>
            <w:tcW w:w="2846" w:type="pct"/>
          </w:tcPr>
          <w:p w14:paraId="37B59C72" w14:textId="1F4D1E23" w:rsidR="002D4306" w:rsidRDefault="003B0755" w:rsidP="00B05A15">
            <w:pPr>
              <w:pStyle w:val="Tablebody"/>
            </w:pPr>
            <w:r>
              <w:t>LT+RT+RB</w:t>
            </w:r>
          </w:p>
        </w:tc>
      </w:tr>
    </w:tbl>
    <w:p w14:paraId="6E31EC7A" w14:textId="77777777" w:rsidR="002D4306" w:rsidRDefault="002D4306" w:rsidP="00331038"/>
    <w:p w14:paraId="48C4FA36" w14:textId="77777777" w:rsidR="001B1D1A" w:rsidRPr="001B1D1A" w:rsidRDefault="003D3EF7" w:rsidP="001B1D1A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t>Implementation notes</w:t>
      </w:r>
      <w:r w:rsidR="000A5B7C">
        <w:br/>
      </w:r>
      <w:r w:rsidR="001B1D1A" w:rsidRPr="001B1D1A">
        <w:rPr>
          <w:rFonts w:eastAsiaTheme="minorHAnsi" w:cs="Times New Roman"/>
          <w:color w:val="auto"/>
          <w:sz w:val="20"/>
          <w:szCs w:val="22"/>
        </w:rPr>
        <w:t>The Game DVR APIs are WinRT-based; as such, note the lambdas used to handle event completion of RecordTimespanAsync() and GetClipsAsync().</w:t>
      </w:r>
    </w:p>
    <w:p w14:paraId="4BCC607B" w14:textId="5CBD6DE6" w:rsidR="00E82D7C" w:rsidRDefault="001B1D1A" w:rsidP="001B1D1A">
      <w:pPr>
        <w:pStyle w:val="Heading1"/>
      </w:pPr>
      <w:r w:rsidRPr="001B1D1A">
        <w:rPr>
          <w:rFonts w:eastAsiaTheme="minorHAnsi" w:cs="Times New Roman"/>
          <w:color w:val="auto"/>
          <w:sz w:val="20"/>
          <w:szCs w:val="22"/>
        </w:rPr>
        <w:t>Your Xbox Live account will need access to the Title ID and SCID defined in the &lt;extensions&gt; section of the Package.appxmanfiest.</w:t>
      </w:r>
      <w:r>
        <w:rPr>
          <w:rFonts w:eastAsiaTheme="minorHAnsi" w:cs="Times New Roman"/>
          <w:color w:val="auto"/>
          <w:sz w:val="20"/>
          <w:szCs w:val="22"/>
        </w:rPr>
        <w:br/>
      </w:r>
      <w:r>
        <w:rPr>
          <w:rFonts w:eastAsiaTheme="minorHAnsi" w:cs="Times New Roman"/>
          <w:color w:val="auto"/>
          <w:sz w:val="20"/>
          <w:szCs w:val="22"/>
        </w:rPr>
        <w:br/>
      </w:r>
      <w:r w:rsidR="00E82D7C">
        <w:t>Privacy statement</w:t>
      </w:r>
    </w:p>
    <w:p w14:paraId="7A9E2419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1C8E" w14:textId="77777777" w:rsidR="00C60214" w:rsidRDefault="00C60214" w:rsidP="0074610F">
      <w:r>
        <w:separator/>
      </w:r>
    </w:p>
  </w:endnote>
  <w:endnote w:type="continuationSeparator" w:id="0">
    <w:p w14:paraId="3F9DE31D" w14:textId="77777777" w:rsidR="00C60214" w:rsidRDefault="00C602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67B708B6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B1D1A">
            <w:rPr>
              <w:rFonts w:cs="Segoe UI"/>
              <w:color w:val="808080" w:themeColor="background1" w:themeShade="80"/>
              <w:szCs w:val="20"/>
            </w:rPr>
            <w:t>GameDVR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FF94F4A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5B3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490C62A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51AD" w14:textId="77777777" w:rsidR="00C60214" w:rsidRDefault="00C60214" w:rsidP="0074610F">
      <w:r>
        <w:separator/>
      </w:r>
    </w:p>
  </w:footnote>
  <w:footnote w:type="continuationSeparator" w:id="0">
    <w:p w14:paraId="1F81CFAC" w14:textId="77777777" w:rsidR="00C60214" w:rsidRDefault="00C602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B1D1A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D79AF"/>
    <w:rsid w:val="002E7BBB"/>
    <w:rsid w:val="00303D44"/>
    <w:rsid w:val="00321170"/>
    <w:rsid w:val="00331038"/>
    <w:rsid w:val="0034606B"/>
    <w:rsid w:val="00355166"/>
    <w:rsid w:val="003B0755"/>
    <w:rsid w:val="003D3EF7"/>
    <w:rsid w:val="003F1E9D"/>
    <w:rsid w:val="004106BE"/>
    <w:rsid w:val="00425592"/>
    <w:rsid w:val="00435523"/>
    <w:rsid w:val="00447517"/>
    <w:rsid w:val="00466F7F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6F52BB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62C6B"/>
    <w:rsid w:val="00BC1F23"/>
    <w:rsid w:val="00BD5764"/>
    <w:rsid w:val="00C25B32"/>
    <w:rsid w:val="00C60214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35F7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