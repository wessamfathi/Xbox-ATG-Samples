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C4812" w14:textId="77777777" w:rsidR="00937E3A" w:rsidRDefault="00683D94" w:rsidP="00AE567F">
      <w:pPr>
        <w:pStyle w:val="Title"/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6CB1A20" wp14:editId="28B61538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42A913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14:paraId="5235BA12" w14:textId="0D849938" w:rsidR="00764B3A" w:rsidRPr="00AE567F" w:rsidRDefault="003B0755" w:rsidP="00AE567F">
      <w:pPr>
        <w:pStyle w:val="Title"/>
        <w:rPr>
          <w:rFonts w:hint="eastAsia"/>
        </w:rPr>
      </w:pPr>
      <w:r>
        <w:rPr>
          <w:rFonts w:hint="eastAsia"/>
        </w:rPr>
        <w:t xml:space="preserve">GameDVR 示例</w:t>
      </w:r>
    </w:p>
    <w:p w14:paraId="72303514" w14:textId="382A9405" w:rsidR="00281D12" w:rsidRPr="00281D12" w:rsidRDefault="00281D12" w:rsidP="00281D12">
      <w:pPr>
        <w:rPr>
          <w:i/>
          <w:rFonts w:hint="eastAsia"/>
        </w:rPr>
      </w:pPr>
      <w:r>
        <w:rPr>
          <w:i/>
          <w:rFonts w:hint="eastAsia"/>
        </w:rPr>
        <w:t xml:space="preserve">本示例适用于 2016 年 3 月 Xbox One XDK 或更高版本。</w:t>
      </w:r>
    </w:p>
    <w:p w14:paraId="3E7139BA" w14:textId="77777777" w:rsidR="00281D12" w:rsidRDefault="00281D12" w:rsidP="00AE567F">
      <w:pPr>
        <w:pStyle w:val="Heading1"/>
        <w:spacing w:before="0"/>
      </w:pPr>
    </w:p>
    <w:p w14:paraId="542A5F19" w14:textId="67A69F9A" w:rsidR="003B0755" w:rsidRPr="003B0755" w:rsidRDefault="00281D12" w:rsidP="003B0755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描述</w:t>
        <w:br/>
      </w:r>
      <w:r>
        <w:rPr>
          <w:color w:val="auto"/>
          <w:sz w:val="20"/>
          <w:szCs w:val="22"/>
          <w:rFonts w:hint="eastAsia"/>
        </w:rPr>
        <w:t xml:space="preserve">此示例演示了如何为当前登录的 Xbox Live 用户异步录制新的和查询现有的 Game DVR 剪辑，以获取其标题和沙盒状态。</w:t>
      </w:r>
    </w:p>
    <w:p w14:paraId="03D9EFD3" w14:textId="77777777" w:rsidR="003B0755" w:rsidRDefault="003B0755" w:rsidP="003B0755">
      <w:pPr>
        <w:pStyle w:val="Heading1"/>
        <w:rPr>
          <w:color w:val="auto"/>
          <w:sz w:val="20"/>
          <w:szCs w:val="22"/>
          <w:rFonts w:eastAsiaTheme="minorHAnsi" w:cs="Times New Roman" w:hint="eastAsia"/>
        </w:rPr>
      </w:pPr>
      <w:r>
        <w:rPr>
          <w:color w:val="auto"/>
          <w:sz w:val="20"/>
          <w:szCs w:val="22"/>
          <w:rFonts w:hint="eastAsia"/>
        </w:rPr>
        <w:t xml:space="preserve">录制剪辑后，您可以在 </w:t>
      </w:r>
      <w:r>
        <w:rPr>
          <w:color w:val="auto"/>
          <w:sz w:val="20"/>
          <w:szCs w:val="22"/>
          <w:i/>
          <w:rFonts w:hint="eastAsia"/>
        </w:rPr>
        <w:t xml:space="preserve">D:\ApplicationClips</w:t>
      </w:r>
      <w:r>
        <w:rPr>
          <w:color w:val="auto"/>
          <w:sz w:val="20"/>
          <w:szCs w:val="22"/>
          <w:rFonts w:hint="eastAsia"/>
        </w:rPr>
        <w:t xml:space="preserve"> 中访问它们。</w:t>
      </w:r>
      <w:r>
        <w:rPr>
          <w:color w:val="auto"/>
          <w:sz w:val="20"/>
          <w:szCs w:val="22"/>
          <w:rFonts w:hint="eastAsia"/>
        </w:rPr>
        <w:t xml:space="preserve"> </w:t>
      </w:r>
    </w:p>
    <w:p w14:paraId="33CA15E4" w14:textId="18AEC576" w:rsidR="00281D12" w:rsidRDefault="00281D12" w:rsidP="003B0755">
      <w:pPr>
        <w:pStyle w:val="Heading1"/>
        <w:rPr>
          <w:rFonts w:hint="eastAsia"/>
        </w:rPr>
      </w:pPr>
      <w:r>
        <w:rPr>
          <w:rFonts w:hint="eastAsia"/>
        </w:rPr>
        <w:t xml:space="preserve">使用样本</w:t>
      </w:r>
    </w:p>
    <w:p w14:paraId="55AD51C5" w14:textId="6EDF7FC7" w:rsidR="00E16AF8" w:rsidRDefault="002D4306" w:rsidP="00331038">
      <w:pPr>
        <w:rPr>
          <w:rFonts w:hint="eastAsia"/>
        </w:rPr>
      </w:pPr>
      <w:r>
        <w:rPr>
          <w:rFonts w:hint="eastAsia"/>
        </w:rPr>
        <w:t xml:space="preserve">本示例使用以下控件：</w:t>
      </w:r>
    </w:p>
    <w:p w14:paraId="0960788C" w14:textId="43B41261" w:rsidR="002D4306" w:rsidRDefault="002D4306" w:rsidP="00331038"/>
    <w:tbl>
      <w:tblPr>
        <w:tblStyle w:val="XboxOne"/>
        <w:tblpPr w:leftFromText="180" w:rightFromText="180" w:vertAnchor="text" w:horzAnchor="margin" w:tblpY="87"/>
        <w:tblOverlap w:val="never"/>
        <w:tblW w:w="4955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2"/>
        <w:gridCol w:w="5274"/>
      </w:tblGrid>
      <w:tr w:rsidR="002D4306" w:rsidRPr="00C42F0D" w14:paraId="5F270670" w14:textId="77777777" w:rsidTr="00B05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54" w:type="pct"/>
            <w:hideMark/>
          </w:tcPr>
          <w:p w14:paraId="4ED56BE9" w14:textId="77777777" w:rsidR="002D4306" w:rsidRPr="00C42F0D" w:rsidRDefault="002D4306" w:rsidP="00B05A15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操作</w:t>
            </w:r>
          </w:p>
        </w:tc>
        <w:tc>
          <w:tcPr>
            <w:tcW w:w="2846" w:type="pct"/>
            <w:hideMark/>
          </w:tcPr>
          <w:p w14:paraId="6C99B0F8" w14:textId="77777777" w:rsidR="002D4306" w:rsidRPr="00C42F0D" w:rsidRDefault="002D4306" w:rsidP="00B05A15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游戏手柄</w:t>
            </w:r>
          </w:p>
        </w:tc>
      </w:tr>
      <w:tr w:rsidR="002D4306" w:rsidRPr="00C42F0D" w14:paraId="6DADED48" w14:textId="77777777" w:rsidTr="00B05A15">
        <w:trPr>
          <w:trHeight w:val="469"/>
        </w:trPr>
        <w:tc>
          <w:tcPr>
            <w:tcW w:w="2154" w:type="pct"/>
          </w:tcPr>
          <w:p w14:paraId="772EE9B3" w14:textId="4FA58078" w:rsidR="002D4306" w:rsidRPr="00C42F0D" w:rsidRDefault="003B0755" w:rsidP="00B05A15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开始录制/查询</w:t>
            </w:r>
          </w:p>
        </w:tc>
        <w:tc>
          <w:tcPr>
            <w:tcW w:w="2846" w:type="pct"/>
          </w:tcPr>
          <w:p w14:paraId="5DC87143" w14:textId="5BA61E11" w:rsidR="002D4306" w:rsidRPr="00C42F0D" w:rsidRDefault="002D4306" w:rsidP="00B05A15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A</w:t>
            </w:r>
          </w:p>
        </w:tc>
      </w:tr>
      <w:tr w:rsidR="002D4306" w:rsidRPr="00C42F0D" w14:paraId="4D3F8DFE" w14:textId="77777777" w:rsidTr="00B05A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54" w:type="pct"/>
          </w:tcPr>
          <w:p w14:paraId="11990DDD" w14:textId="54F72888" w:rsidR="002D4306" w:rsidRDefault="003B0755" w:rsidP="00B05A15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退出样本</w:t>
            </w:r>
          </w:p>
        </w:tc>
        <w:tc>
          <w:tcPr>
            <w:tcW w:w="2846" w:type="pct"/>
          </w:tcPr>
          <w:p w14:paraId="37B59C72" w14:textId="1F4D1E23" w:rsidR="002D4306" w:rsidRDefault="003B0755" w:rsidP="00B05A15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LT+RT+RB</w:t>
            </w:r>
          </w:p>
        </w:tc>
      </w:tr>
    </w:tbl>
    <w:p w14:paraId="6E31EC7A" w14:textId="77777777" w:rsidR="002D4306" w:rsidRDefault="002D4306" w:rsidP="00331038"/>
    <w:p w14:paraId="48C4FA36" w14:textId="77777777" w:rsidR="001B1D1A" w:rsidRPr="001B1D1A" w:rsidRDefault="003D3EF7" w:rsidP="001B1D1A">
      <w:pPr>
        <w:pStyle w:val="Heading1"/>
        <w:rPr>
          <w:color w:val="auto"/>
          <w:sz w:val="20"/>
          <w:szCs w:val="22"/>
          <w:rFonts w:eastAsiaTheme="minorHAnsi" w:cs="Times New Roman" w:hint="eastAsia"/>
        </w:rPr>
      </w:pPr>
      <w:r>
        <w:rPr>
          <w:rFonts w:hint="eastAsia"/>
        </w:rPr>
        <w:t xml:space="preserve">实施说明</w:t>
        <w:br/>
      </w:r>
      <w:r>
        <w:rPr>
          <w:color w:val="auto"/>
          <w:sz w:val="20"/>
          <w:szCs w:val="22"/>
          <w:rFonts w:hint="eastAsia"/>
        </w:rPr>
        <w:t xml:space="preserve">Game DVR API 基于 WinRT；因此，请注意用于处理 RecordTimespanAsync() 和 GetClipsAsync() 事件完成的 lambda 表达式。</w:t>
      </w:r>
    </w:p>
    <w:p w14:paraId="4BCC607B" w14:textId="5CBD6DE6" w:rsidR="00E82D7C" w:rsidRDefault="001B1D1A" w:rsidP="001B1D1A">
      <w:pPr>
        <w:pStyle w:val="Heading1"/>
        <w:rPr>
          <w:rFonts w:hint="eastAsia"/>
        </w:rPr>
      </w:pPr>
      <w:r>
        <w:rPr>
          <w:color w:val="auto"/>
          <w:sz w:val="20"/>
          <w:szCs w:val="22"/>
          <w:rFonts w:hint="eastAsia"/>
        </w:rPr>
        <w:t xml:space="preserve">您的 Xbox Live 帐户将需要访问 Package.appxmanfiest 的 &lt;extensions&gt; 部分中定义的标题 ID 和 SCID。</w:t>
      </w:r>
      <w:r>
        <w:rPr>
          <w:color w:val="auto"/>
          <w:sz w:val="20"/>
          <w:szCs w:val="22"/>
          <w:rFonts w:hint="eastAsia"/>
        </w:rPr>
        <w:br/>
        <w:br/>
      </w:r>
      <w:r>
        <w:rPr>
          <w:rFonts w:hint="eastAsia"/>
        </w:rPr>
        <w:t xml:space="preserve">隐私声明</w:t>
      </w:r>
    </w:p>
    <w:p w14:paraId="7A9E2419" w14:textId="77777777" w:rsidR="00E82D7C" w:rsidRPr="004B7280" w:rsidRDefault="00E82D7C" w:rsidP="00E82D7C">
      <w:pPr>
        <w:rPr>
          <w:szCs w:val="20"/>
          <w:rFonts w:cs="Segoe UI" w:hint="eastAsia"/>
        </w:rPr>
      </w:pPr>
      <w:r>
        <w:rPr>
          <w:rFonts w:hint="eastAsia"/>
        </w:rPr>
        <w:t xml:space="preserve">编译和运行示例时，示例可执行文件的文件名将发送给Microsoft以帮助跟踪示例使用情况。</w:t>
      </w:r>
      <w:r>
        <w:rPr>
          <w:rFonts w:hint="eastAsia"/>
        </w:rPr>
        <w:t xml:space="preserve">要选择退出此数据收集，您可以删除Main.cpp中标记为“Sample Usage Telemetry”的代码块。</w:t>
      </w:r>
    </w:p>
    <w:p w14:paraId="1FDBD5FC" w14:textId="77777777" w:rsidR="00E82D7C" w:rsidRPr="004B7280" w:rsidRDefault="00E82D7C" w:rsidP="00E82D7C">
      <w:pPr>
        <w:rPr>
          <w:rFonts w:cs="Segoe UI"/>
          <w:szCs w:val="20"/>
        </w:rPr>
      </w:pPr>
    </w:p>
    <w:p w14:paraId="4FACE49C" w14:textId="77777777" w:rsidR="00E82D7C" w:rsidRPr="00CE67B5" w:rsidRDefault="00E82D7C" w:rsidP="00E82D7C">
      <w:pPr>
        <w:rPr>
          <w:szCs w:val="20"/>
          <w:rFonts w:cs="Segoe UI" w:hint="eastAsia"/>
        </w:rPr>
      </w:pPr>
      <w:r>
        <w:rPr>
          <w:rFonts w:hint="eastAsia"/>
        </w:rPr>
        <w:t xml:space="preserve">有关 Microsoft 隐私政策的更多信息，请参阅 </w:t>
      </w:r>
      <w:hyperlink r:id="rId9" w:history="1">
        <w:r>
          <w:rPr>
            <w:rStyle w:val="Hyperlink"/>
            <w:rFonts w:hint="eastAsia"/>
          </w:rPr>
          <w:t xml:space="preserve">Microsoft 隐私声明</w:t>
        </w:r>
      </w:hyperlink>
      <w:r>
        <w:rPr>
          <w:rFonts w:hint="eastAsia"/>
        </w:rPr>
        <w:t xml:space="preserve">。</w:t>
      </w:r>
    </w:p>
    <w:sectPr w:rsidR="00E82D7C" w:rsidRPr="00CE67B5" w:rsidSect="00937E3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21C8E" w14:textId="77777777" w:rsidR="00C60214" w:rsidRDefault="00C60214" w:rsidP="0074610F">
      <w:r>
        <w:separator/>
      </w:r>
    </w:p>
  </w:endnote>
  <w:endnote w:type="continuationSeparator" w:id="0">
    <w:p w14:paraId="3F9DE31D" w14:textId="77777777" w:rsidR="00C60214" w:rsidRDefault="00C60214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5CC45" w14:textId="77777777" w:rsidR="00E171B5" w:rsidRDefault="00E171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492567B7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D6838C" w14:textId="67B708B6" w:rsidR="00843058" w:rsidRPr="00097CCA" w:rsidRDefault="00683D94" w:rsidP="002D301B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cs="Segoe UI" w:hint="eastAsia"/>
            </w:rPr>
            <w:drawing>
              <wp:anchor distT="0" distB="0" distL="114300" distR="114300" simplePos="0" relativeHeight="251660288" behindDoc="0" locked="0" layoutInCell="1" allowOverlap="1" wp14:anchorId="569ED11B" wp14:editId="25C8D2CD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</w: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C25B3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GameDVR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6814AF5" w14:textId="3FF94F4A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C25B32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3B08BD59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89C941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3C55139" w14:textId="490C62A6" w:rsidR="00843058" w:rsidRPr="00097CCA" w:rsidRDefault="00281D12" w:rsidP="0058552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C25B3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6515A93F" wp14:editId="0B0AC0F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[样品名称]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3C99D19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937E3A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19E8E456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E51AD" w14:textId="77777777" w:rsidR="00C60214" w:rsidRDefault="00C60214" w:rsidP="0074610F">
      <w:r>
        <w:separator/>
      </w:r>
    </w:p>
  </w:footnote>
  <w:footnote w:type="continuationSeparator" w:id="0">
    <w:p w14:paraId="1F81CFAC" w14:textId="77777777" w:rsidR="00C60214" w:rsidRDefault="00C60214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6575A" w14:textId="77777777" w:rsidR="00E171B5" w:rsidRDefault="00E171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73003" w14:textId="77777777" w:rsidR="00E171B5" w:rsidRDefault="00E171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EA4E93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23E343C6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F2EA79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0ABD5C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35EF44" w14:textId="77777777" w:rsidR="000B6D5E" w:rsidRPr="000B6D5E" w:rsidRDefault="000B6D5E" w:rsidP="000B6D5E"/>
              <w:p w14:paraId="1F28DCB8" w14:textId="77777777" w:rsidR="000B6D5E" w:rsidRDefault="000B6D5E" w:rsidP="000B6D5E"/>
              <w:p w14:paraId="7DA8509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3D2891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857B5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7D098D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88516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BCF98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BD7F6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CD06E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8DC0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23A0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D6068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C5FC5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96E09B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76A9B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597FD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8B05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5DB1A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75EE9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4F44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F6DE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B9BCD5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14:paraId="608E00F5" w14:textId="77777777"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244BBBB8" wp14:editId="086D52FF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2C79F1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13EAB1E5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BDF55B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1E7566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2EB2F0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377BF1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14:paraId="2DB75E2E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4792FEE0" w14:textId="77777777" w:rsidR="00CF3729" w:rsidRDefault="00CF3729">
    <w:pPr>
      <w:pStyle w:val="Header"/>
      <w:rPr>
        <w:sz w:val="2"/>
        <w:szCs w:val="2"/>
      </w:rPr>
    </w:pPr>
  </w:p>
  <w:p w14:paraId="6D48BDCD" w14:textId="77777777" w:rsidR="000B6D5E" w:rsidRDefault="000B6D5E">
    <w:pPr>
      <w:pStyle w:val="Header"/>
      <w:rPr>
        <w:sz w:val="2"/>
        <w:szCs w:val="2"/>
      </w:rPr>
    </w:pPr>
  </w:p>
  <w:p w14:paraId="1AA646EE" w14:textId="77777777" w:rsidR="000B6D5E" w:rsidRDefault="000B6D5E">
    <w:pPr>
      <w:pStyle w:val="Header"/>
      <w:rPr>
        <w:sz w:val="2"/>
        <w:szCs w:val="2"/>
      </w:rPr>
    </w:pPr>
  </w:p>
  <w:p w14:paraId="77FBC9D6" w14:textId="77777777" w:rsidR="000B6D5E" w:rsidRDefault="000B6D5E">
    <w:pPr>
      <w:pStyle w:val="Header"/>
      <w:rPr>
        <w:sz w:val="2"/>
        <w:szCs w:val="2"/>
      </w:rPr>
    </w:pPr>
  </w:p>
  <w:p w14:paraId="117B0B7C" w14:textId="77777777" w:rsidR="000B6D5E" w:rsidRDefault="000B6D5E">
    <w:pPr>
      <w:pStyle w:val="Header"/>
      <w:rPr>
        <w:sz w:val="2"/>
        <w:szCs w:val="2"/>
      </w:rPr>
    </w:pPr>
  </w:p>
  <w:p w14:paraId="38744786" w14:textId="77777777" w:rsidR="000B6D5E" w:rsidRDefault="000B6D5E">
    <w:pPr>
      <w:pStyle w:val="Header"/>
      <w:rPr>
        <w:sz w:val="2"/>
        <w:szCs w:val="2"/>
      </w:rPr>
    </w:pPr>
  </w:p>
  <w:p w14:paraId="5FE8B15A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8561BBB"/>
    <w:multiLevelType w:val="hybridMultilevel"/>
    <w:tmpl w:val="34F05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11CCD"/>
    <w:multiLevelType w:val="hybridMultilevel"/>
    <w:tmpl w:val="3AEE3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4"/>
  </w:num>
  <w:num w:numId="4">
    <w:abstractNumId w:val="12"/>
  </w:num>
  <w:num w:numId="5">
    <w:abstractNumId w:val="11"/>
  </w:num>
  <w:num w:numId="6">
    <w:abstractNumId w:val="13"/>
  </w:num>
  <w:num w:numId="7">
    <w:abstractNumId w:val="8"/>
  </w:num>
  <w:num w:numId="8">
    <w:abstractNumId w:val="4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0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0"/>
  <w:activeWritingStyle w:appName="MSWord" w:lang="en-US" w:vendorID="64" w:dllVersion="0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C49"/>
    <w:rsid w:val="00050673"/>
    <w:rsid w:val="00097CCA"/>
    <w:rsid w:val="000A5B7C"/>
    <w:rsid w:val="000B673C"/>
    <w:rsid w:val="000B6D5E"/>
    <w:rsid w:val="00150ED8"/>
    <w:rsid w:val="001B1D1A"/>
    <w:rsid w:val="001C132C"/>
    <w:rsid w:val="00203869"/>
    <w:rsid w:val="00204303"/>
    <w:rsid w:val="00224A51"/>
    <w:rsid w:val="00225A12"/>
    <w:rsid w:val="00235FA6"/>
    <w:rsid w:val="0024713D"/>
    <w:rsid w:val="002741D2"/>
    <w:rsid w:val="002748E9"/>
    <w:rsid w:val="00281D12"/>
    <w:rsid w:val="00287A4C"/>
    <w:rsid w:val="00294A1B"/>
    <w:rsid w:val="002A4B5F"/>
    <w:rsid w:val="002D301B"/>
    <w:rsid w:val="002D4306"/>
    <w:rsid w:val="002D79AF"/>
    <w:rsid w:val="002E7BBB"/>
    <w:rsid w:val="00303D44"/>
    <w:rsid w:val="00321170"/>
    <w:rsid w:val="00331038"/>
    <w:rsid w:val="0034606B"/>
    <w:rsid w:val="00355166"/>
    <w:rsid w:val="003B0755"/>
    <w:rsid w:val="003D3EF7"/>
    <w:rsid w:val="003F1E9D"/>
    <w:rsid w:val="004106BE"/>
    <w:rsid w:val="00425592"/>
    <w:rsid w:val="00435523"/>
    <w:rsid w:val="00447517"/>
    <w:rsid w:val="00466F7F"/>
    <w:rsid w:val="004803CE"/>
    <w:rsid w:val="004B7DDA"/>
    <w:rsid w:val="005640ED"/>
    <w:rsid w:val="00575766"/>
    <w:rsid w:val="00575F36"/>
    <w:rsid w:val="00585527"/>
    <w:rsid w:val="005B4DA9"/>
    <w:rsid w:val="005E3DA1"/>
    <w:rsid w:val="00672EB3"/>
    <w:rsid w:val="00683D94"/>
    <w:rsid w:val="006A532D"/>
    <w:rsid w:val="006B7433"/>
    <w:rsid w:val="006F0493"/>
    <w:rsid w:val="006F52BB"/>
    <w:rsid w:val="00707E22"/>
    <w:rsid w:val="0074610F"/>
    <w:rsid w:val="007624A4"/>
    <w:rsid w:val="00764B3A"/>
    <w:rsid w:val="007806DC"/>
    <w:rsid w:val="007A0848"/>
    <w:rsid w:val="007B2ED7"/>
    <w:rsid w:val="008361F5"/>
    <w:rsid w:val="00843058"/>
    <w:rsid w:val="0084754D"/>
    <w:rsid w:val="00886E89"/>
    <w:rsid w:val="00887700"/>
    <w:rsid w:val="008A04CC"/>
    <w:rsid w:val="00917557"/>
    <w:rsid w:val="00937E3A"/>
    <w:rsid w:val="00943D2D"/>
    <w:rsid w:val="00985949"/>
    <w:rsid w:val="00987A88"/>
    <w:rsid w:val="009B4465"/>
    <w:rsid w:val="009B6E2E"/>
    <w:rsid w:val="00A0279B"/>
    <w:rsid w:val="00A515F2"/>
    <w:rsid w:val="00AE567F"/>
    <w:rsid w:val="00B14C49"/>
    <w:rsid w:val="00B15AAA"/>
    <w:rsid w:val="00B34D92"/>
    <w:rsid w:val="00B3532D"/>
    <w:rsid w:val="00B62C6B"/>
    <w:rsid w:val="00BC1F23"/>
    <w:rsid w:val="00BD5764"/>
    <w:rsid w:val="00C25B32"/>
    <w:rsid w:val="00C60214"/>
    <w:rsid w:val="00CB7166"/>
    <w:rsid w:val="00CF3729"/>
    <w:rsid w:val="00D63A44"/>
    <w:rsid w:val="00DA1C2C"/>
    <w:rsid w:val="00DC7DFC"/>
    <w:rsid w:val="00DD0606"/>
    <w:rsid w:val="00E16AF8"/>
    <w:rsid w:val="00E171B5"/>
    <w:rsid w:val="00E6273F"/>
    <w:rsid w:val="00E82D7C"/>
    <w:rsid w:val="00EC5954"/>
    <w:rsid w:val="00ED4823"/>
    <w:rsid w:val="00EE2624"/>
    <w:rsid w:val="00F40AC7"/>
    <w:rsid w:val="00F70459"/>
    <w:rsid w:val="00F86B0D"/>
    <w:rsid w:val="00FD5C1F"/>
    <w:rsid w:val="00FE1421"/>
    <w:rsid w:val="00FF35F7"/>
    <w:rsid w:val="00FF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DFA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 w:eastAsia="SimSu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 w:eastAsia="SimSu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 w:eastAsia="SimSun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 w:eastAsia="SimSun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 w:eastAsia="SimSun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 w:eastAsia="SimSun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 w:eastAsia="SimSun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 w:eastAsia="SimSu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SimSu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SimSu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 w:eastAsia="SimSun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 w:eastAsia="SimSun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 w:eastAsia="SimSun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0B67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zh-cn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farq\Desktop\readm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0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2017-12-07T00:23:00Z</dcterms:created>
  <dcterms:modified xsi:type="dcterms:W3CDTF">2018-01-05T01:29:00Z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phifarq@microsoft.com</vt:lpwstr>
  </property>
  <property fmtid="{D5CDD505-2E9C-101B-9397-08002B2CF9AE}" pid="5" name="MSIP_Label_f42aa342-8706-4288-bd11-ebb85995028c_SetDate">
    <vt:lpwstr>2017-12-07T00:23:03.7556057Z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