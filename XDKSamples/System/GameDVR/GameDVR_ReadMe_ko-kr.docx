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C4812" w14:textId="77777777"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CB1A20" wp14:editId="28B61538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42A913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14:paraId="5235BA12" w14:textId="0D849938" w:rsidR="00764B3A" w:rsidRPr="00AE567F" w:rsidRDefault="003B0755" w:rsidP="00AE567F">
      <w:pPr>
        <w:pStyle w:val="Title"/>
        <w:rPr>
          <w:rFonts w:hint="eastAsia"/>
        </w:rPr>
      </w:pPr>
      <w:r>
        <w:rPr>
          <w:rFonts w:hint="eastAsia"/>
        </w:rPr>
        <w:t xml:space="preserve">GameDVR 샘플</w:t>
      </w:r>
    </w:p>
    <w:p w14:paraId="72303514" w14:textId="382A9405"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이 샘플은 2016 년 3 월 Xbox One XDK 이상과 호환됩니다.</w:t>
      </w:r>
    </w:p>
    <w:p w14:paraId="3E7139BA" w14:textId="77777777" w:rsidR="00281D12" w:rsidRDefault="00281D12" w:rsidP="00AE567F">
      <w:pPr>
        <w:pStyle w:val="Heading1"/>
        <w:spacing w:before="0"/>
      </w:pPr>
    </w:p>
    <w:p w14:paraId="542A5F19" w14:textId="67A69F9A" w:rsidR="003B0755" w:rsidRPr="003B0755" w:rsidRDefault="00281D12" w:rsidP="003B0755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설명</w:t>
        <w:br/>
      </w:r>
      <w:r>
        <w:rPr>
          <w:color w:val="auto"/>
          <w:sz w:val="20"/>
          <w:szCs w:val="22"/>
          <w:rFonts w:hint="eastAsia"/>
        </w:rPr>
        <w:t xml:space="preserve">이 샘플은 제목과 샌드 박스용으로 현재 로그인 한 Xbox Live 사용자에 대해 새 레코드를 비동기적으로 기록하고 기존 게임 DVR 클립을 쿼리하는 방법을 보여줍니다.</w:t>
      </w:r>
    </w:p>
    <w:p w14:paraId="03D9EFD3" w14:textId="77777777" w:rsidR="003B0755" w:rsidRDefault="003B0755" w:rsidP="003B0755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color w:val="auto"/>
          <w:sz w:val="20"/>
          <w:szCs w:val="22"/>
          <w:rFonts w:hint="eastAsia"/>
        </w:rPr>
        <w:t xml:space="preserve">클립이 녹화되면 </w:t>
      </w:r>
      <w:r>
        <w:rPr>
          <w:color w:val="auto"/>
          <w:sz w:val="20"/>
          <w:szCs w:val="22"/>
          <w:i/>
          <w:rFonts w:hint="eastAsia"/>
        </w:rPr>
        <w:t xml:space="preserve">D:\ApplicationClips </w:t>
      </w:r>
      <w:r>
        <w:rPr>
          <w:color w:val="auto"/>
          <w:sz w:val="20"/>
          <w:szCs w:val="22"/>
          <w:rFonts w:hint="eastAsia"/>
        </w:rPr>
        <w:t xml:space="preserve">에서 클립에 액세스 할 수 있습니다.</w:t>
      </w:r>
      <w:r>
        <w:rPr>
          <w:color w:val="auto"/>
          <w:sz w:val="20"/>
          <w:szCs w:val="22"/>
          <w:rFonts w:hint="eastAsia"/>
        </w:rPr>
        <w:t xml:space="preserve"> </w:t>
      </w:r>
    </w:p>
    <w:p w14:paraId="33CA15E4" w14:textId="18AEC576" w:rsidR="00281D12" w:rsidRDefault="00281D12" w:rsidP="003B0755">
      <w:pPr>
        <w:pStyle w:val="Heading1"/>
        <w:rPr>
          <w:rFonts w:hint="eastAsia"/>
        </w:rPr>
      </w:pPr>
      <w:r>
        <w:rPr>
          <w:rFonts w:hint="eastAsia"/>
        </w:rPr>
        <w:t xml:space="preserve">샘플 사용하기</w:t>
      </w:r>
    </w:p>
    <w:p w14:paraId="55AD51C5" w14:textId="6EDF7FC7" w:rsidR="00E16AF8" w:rsidRDefault="002D4306" w:rsidP="00331038">
      <w:pPr>
        <w:rPr>
          <w:rFonts w:hint="eastAsia"/>
        </w:rPr>
      </w:pPr>
      <w:r>
        <w:rPr>
          <w:rFonts w:hint="eastAsia"/>
        </w:rPr>
        <w:t xml:space="preserve">이 샘플에서는 다음 컨트롤을 사용합니다:</w:t>
      </w:r>
    </w:p>
    <w:p w14:paraId="0960788C" w14:textId="43B41261" w:rsidR="002D4306" w:rsidRDefault="002D4306" w:rsidP="00331038"/>
    <w:tbl>
      <w:tblPr>
        <w:tblStyle w:val="XboxOne"/>
        <w:tblpPr w:leftFromText="180" w:rightFromText="180" w:vertAnchor="text" w:horzAnchor="margin" w:tblpY="87"/>
        <w:tblOverlap w:val="never"/>
        <w:tblW w:w="495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2"/>
        <w:gridCol w:w="5274"/>
      </w:tblGrid>
      <w:tr w:rsidR="002D4306" w:rsidRPr="00C42F0D" w14:paraId="5F270670" w14:textId="77777777" w:rsidTr="00B05A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54" w:type="pct"/>
            <w:hideMark/>
          </w:tcPr>
          <w:p w14:paraId="4ED56BE9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액션</w:t>
            </w:r>
          </w:p>
        </w:tc>
        <w:tc>
          <w:tcPr>
            <w:tcW w:w="2846" w:type="pct"/>
            <w:hideMark/>
          </w:tcPr>
          <w:p w14:paraId="6C99B0F8" w14:textId="77777777" w:rsidR="002D4306" w:rsidRPr="00C42F0D" w:rsidRDefault="002D4306" w:rsidP="00B05A15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게임 패드</w:t>
            </w:r>
          </w:p>
        </w:tc>
      </w:tr>
      <w:tr w:rsidR="002D4306" w:rsidRPr="00C42F0D" w14:paraId="6DADED48" w14:textId="77777777" w:rsidTr="00B05A15">
        <w:trPr>
          <w:trHeight w:val="469"/>
        </w:trPr>
        <w:tc>
          <w:tcPr>
            <w:tcW w:w="2154" w:type="pct"/>
          </w:tcPr>
          <w:p w14:paraId="772EE9B3" w14:textId="4FA58078" w:rsidR="002D4306" w:rsidRPr="00C42F0D" w:rsidRDefault="003B0755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녹음/쿼리 시작</w:t>
            </w:r>
          </w:p>
        </w:tc>
        <w:tc>
          <w:tcPr>
            <w:tcW w:w="2846" w:type="pct"/>
          </w:tcPr>
          <w:p w14:paraId="5DC87143" w14:textId="5BA61E11" w:rsidR="002D4306" w:rsidRPr="00C42F0D" w:rsidRDefault="002D4306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A</w:t>
            </w:r>
          </w:p>
        </w:tc>
      </w:tr>
      <w:tr w:rsidR="002D4306" w:rsidRPr="00C42F0D" w14:paraId="4D3F8DFE" w14:textId="77777777" w:rsidTr="00B05A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54" w:type="pct"/>
          </w:tcPr>
          <w:p w14:paraId="11990DDD" w14:textId="54F72888" w:rsidR="002D4306" w:rsidRDefault="003B0755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샘플 종료</w:t>
            </w:r>
          </w:p>
        </w:tc>
        <w:tc>
          <w:tcPr>
            <w:tcW w:w="2846" w:type="pct"/>
          </w:tcPr>
          <w:p w14:paraId="37B59C72" w14:textId="1F4D1E23" w:rsidR="002D4306" w:rsidRDefault="003B0755" w:rsidP="00B05A15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LT+RT+RB</w:t>
            </w:r>
          </w:p>
        </w:tc>
      </w:tr>
    </w:tbl>
    <w:p w14:paraId="6E31EC7A" w14:textId="77777777" w:rsidR="002D4306" w:rsidRDefault="002D4306" w:rsidP="00331038"/>
    <w:p w14:paraId="48C4FA36" w14:textId="77777777" w:rsidR="001B1D1A" w:rsidRPr="001B1D1A" w:rsidRDefault="003D3EF7" w:rsidP="001B1D1A">
      <w:pPr>
        <w:pStyle w:val="Heading1"/>
        <w:rPr>
          <w:color w:val="auto"/>
          <w:sz w:val="20"/>
          <w:szCs w:val="22"/>
          <w:rFonts w:eastAsiaTheme="minorHAnsi" w:cs="Times New Roman" w:hint="eastAsia"/>
        </w:rPr>
      </w:pPr>
      <w:r>
        <w:rPr>
          <w:rFonts w:hint="eastAsia"/>
        </w:rPr>
        <w:t xml:space="preserve">구현 정보</w:t>
        <w:br/>
      </w:r>
      <w:r>
        <w:rPr>
          <w:color w:val="auto"/>
          <w:sz w:val="20"/>
          <w:szCs w:val="22"/>
          <w:rFonts w:hint="eastAsia"/>
        </w:rPr>
        <w:t xml:space="preserve">게임 DVR API는 WinRT 기반입니다. 따라서 RecordTimespanAsync() 및 GetClipsAsync()의 이벤트 완료를 처리하는 데 사용되는 lambdas에 주의하십시오.</w:t>
      </w:r>
    </w:p>
    <w:p w14:paraId="4BCC607B" w14:textId="5CBD6DE6" w:rsidR="00E82D7C" w:rsidRDefault="001B1D1A" w:rsidP="001B1D1A">
      <w:pPr>
        <w:pStyle w:val="Heading1"/>
        <w:rPr>
          <w:rFonts w:hint="eastAsia"/>
        </w:rPr>
      </w:pPr>
      <w:r>
        <w:rPr>
          <w:color w:val="auto"/>
          <w:sz w:val="20"/>
          <w:szCs w:val="22"/>
          <w:rFonts w:hint="eastAsia"/>
        </w:rPr>
        <w:t xml:space="preserve">Xbox Live 계정은 Package.appxmanfiest 의 &lt;extensions&gt; 섹션에 정의된 제목 ID 및 SCID에 액세스 해야합니다.</w:t>
      </w:r>
      <w:r>
        <w:rPr>
          <w:color w:val="auto"/>
          <w:sz w:val="20"/>
          <w:szCs w:val="22"/>
          <w:rFonts w:hint="eastAsia"/>
        </w:rPr>
        <w:br/>
        <w:br/>
      </w:r>
      <w:r>
        <w:rPr>
          <w:rFonts w:hint="eastAsia"/>
        </w:rPr>
        <w:t xml:space="preserve">개인정보처리방침</w:t>
      </w:r>
    </w:p>
    <w:p w14:paraId="7A9E2419" w14:textId="77777777" w:rsidR="00E82D7C" w:rsidRPr="004B7280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샘플을 컴파일하고 실행할 때 샘플 실행 파일의 이름이 Microsoft로 보내져 샘플 사용을 추적 할 수 있습니다.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이 데이터 수집을 거부하려면 Main.cpp에서 "샘플 사용 텔레메트리"라는 코드 블록을 제거하면 됩니다.</w:t>
      </w:r>
    </w:p>
    <w:p w14:paraId="1FDBD5FC" w14:textId="77777777" w:rsidR="00E82D7C" w:rsidRPr="004B7280" w:rsidRDefault="00E82D7C" w:rsidP="00E82D7C">
      <w:pPr>
        <w:rPr>
          <w:rFonts w:cs="Segoe UI"/>
          <w:szCs w:val="20"/>
        </w:rPr>
      </w:pPr>
    </w:p>
    <w:p w14:paraId="4FACE49C" w14:textId="77777777" w:rsidR="00E82D7C" w:rsidRPr="00CE67B5" w:rsidRDefault="00E82D7C" w:rsidP="00E82D7C">
      <w:pPr>
        <w:rPr>
          <w:szCs w:val="20"/>
          <w:rFonts w:cs="Segoe UI" w:hint="eastAsia"/>
        </w:rPr>
      </w:pPr>
      <w:r>
        <w:rPr>
          <w:rFonts w:hint="eastAsia"/>
        </w:rPr>
        <w:t xml:space="preserve">Microsoft의 개인 정보 취급 방침에 대한 일반적인 내용은 </w:t>
      </w:r>
      <w:hyperlink r:id="rId9" w:history="1">
        <w:r>
          <w:rPr>
            <w:rStyle w:val="Hyperlink"/>
            <w:rFonts w:hint="eastAsia"/>
          </w:rPr>
          <w:t xml:space="preserve">Microsoft 개인 정보 취급 방침</w:t>
        </w:r>
      </w:hyperlink>
      <w:r>
        <w:rPr>
          <w:rFonts w:hint="eastAsia"/>
        </w:rPr>
        <w:t xml:space="preserve">을 참조하십시오.</w:t>
      </w:r>
    </w:p>
    <w:sectPr w:rsidR="00E82D7C" w:rsidRPr="00CE67B5" w:rsidSect="00937E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21C8E" w14:textId="77777777" w:rsidR="00C60214" w:rsidRDefault="00C60214" w:rsidP="0074610F">
      <w:r>
        <w:separator/>
      </w:r>
    </w:p>
  </w:endnote>
  <w:endnote w:type="continuationSeparator" w:id="0">
    <w:p w14:paraId="3F9DE31D" w14:textId="77777777" w:rsidR="00C60214" w:rsidRDefault="00C6021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5CC45" w14:textId="77777777" w:rsidR="00E171B5" w:rsidRDefault="00E17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492567B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D6838C" w14:textId="67B708B6" w:rsidR="00843058" w:rsidRPr="00097CCA" w:rsidRDefault="00683D94" w:rsidP="002D301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 wp14:anchorId="569ED11B" wp14:editId="25C8D2C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B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GameDVR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814AF5" w14:textId="3FF94F4A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C25B32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3B08BD59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89C941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C55139" w14:textId="490C62A6"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"yyyy'년' M'월' d'일' dddd am/pm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C25B32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판권 소유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6515A93F" wp14:editId="0B0AC0F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샘플: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[여기에 샘플 이름을 적으십시오]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3C99D19" w14:textId="77777777"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14:paraId="19E8E456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9E51AD" w14:textId="77777777" w:rsidR="00C60214" w:rsidRDefault="00C60214" w:rsidP="0074610F">
      <w:r>
        <w:separator/>
      </w:r>
    </w:p>
  </w:footnote>
  <w:footnote w:type="continuationSeparator" w:id="0">
    <w:p w14:paraId="1F81CFAC" w14:textId="77777777" w:rsidR="00C60214" w:rsidRDefault="00C6021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6575A" w14:textId="77777777" w:rsidR="00E171B5" w:rsidRDefault="00E17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73003" w14:textId="77777777" w:rsidR="00E171B5" w:rsidRDefault="00E17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EA4E93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23E343C6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F2EA79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60ABD5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35EF44" w14:textId="77777777" w:rsidR="000B6D5E" w:rsidRPr="000B6D5E" w:rsidRDefault="000B6D5E" w:rsidP="000B6D5E"/>
              <w:p w14:paraId="1F28DCB8" w14:textId="77777777" w:rsidR="000B6D5E" w:rsidRDefault="000B6D5E" w:rsidP="000B6D5E"/>
              <w:p w14:paraId="7DA8509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D28913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5857B5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D098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8516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BCF98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BD7F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CD06E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DC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23A0A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6068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C5F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6E09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76A9B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597FD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B05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5DB1A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75EE9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4F44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F6DE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B9BCD5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14:paraId="608E00F5" w14:textId="77777777"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244BBBB8" wp14:editId="086D52FF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2C7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3EAB1E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DF55B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E7566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2EB2F0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377BF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14:paraId="2DB75E2E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92FEE0" w14:textId="77777777" w:rsidR="00CF3729" w:rsidRDefault="00CF3729">
    <w:pPr>
      <w:pStyle w:val="Header"/>
      <w:rPr>
        <w:sz w:val="2"/>
        <w:szCs w:val="2"/>
      </w:rPr>
    </w:pPr>
  </w:p>
  <w:p w14:paraId="6D48BDCD" w14:textId="77777777" w:rsidR="000B6D5E" w:rsidRDefault="000B6D5E">
    <w:pPr>
      <w:pStyle w:val="Header"/>
      <w:rPr>
        <w:sz w:val="2"/>
        <w:szCs w:val="2"/>
      </w:rPr>
    </w:pPr>
  </w:p>
  <w:p w14:paraId="1AA646EE" w14:textId="77777777" w:rsidR="000B6D5E" w:rsidRDefault="000B6D5E">
    <w:pPr>
      <w:pStyle w:val="Header"/>
      <w:rPr>
        <w:sz w:val="2"/>
        <w:szCs w:val="2"/>
      </w:rPr>
    </w:pPr>
  </w:p>
  <w:p w14:paraId="77FBC9D6" w14:textId="77777777" w:rsidR="000B6D5E" w:rsidRDefault="000B6D5E">
    <w:pPr>
      <w:pStyle w:val="Header"/>
      <w:rPr>
        <w:sz w:val="2"/>
        <w:szCs w:val="2"/>
      </w:rPr>
    </w:pPr>
  </w:p>
  <w:p w14:paraId="117B0B7C" w14:textId="77777777" w:rsidR="000B6D5E" w:rsidRDefault="000B6D5E">
    <w:pPr>
      <w:pStyle w:val="Header"/>
      <w:rPr>
        <w:sz w:val="2"/>
        <w:szCs w:val="2"/>
      </w:rPr>
    </w:pPr>
  </w:p>
  <w:p w14:paraId="38744786" w14:textId="77777777" w:rsidR="000B6D5E" w:rsidRDefault="000B6D5E">
    <w:pPr>
      <w:pStyle w:val="Header"/>
      <w:rPr>
        <w:sz w:val="2"/>
        <w:szCs w:val="2"/>
      </w:rPr>
    </w:pPr>
  </w:p>
  <w:p w14:paraId="5FE8B15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8561BBB"/>
    <w:multiLevelType w:val="hybridMultilevel"/>
    <w:tmpl w:val="34F05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11CCD"/>
    <w:multiLevelType w:val="hybridMultilevel"/>
    <w:tmpl w:val="3AEE3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4"/>
  </w:num>
  <w:num w:numId="4">
    <w:abstractNumId w:val="12"/>
  </w:num>
  <w:num w:numId="5">
    <w:abstractNumId w:val="11"/>
  </w:num>
  <w:num w:numId="6">
    <w:abstractNumId w:val="13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C49"/>
    <w:rsid w:val="00050673"/>
    <w:rsid w:val="00097CCA"/>
    <w:rsid w:val="000A5B7C"/>
    <w:rsid w:val="000B673C"/>
    <w:rsid w:val="000B6D5E"/>
    <w:rsid w:val="00150ED8"/>
    <w:rsid w:val="001B1D1A"/>
    <w:rsid w:val="001C132C"/>
    <w:rsid w:val="00203869"/>
    <w:rsid w:val="00204303"/>
    <w:rsid w:val="00224A51"/>
    <w:rsid w:val="00225A12"/>
    <w:rsid w:val="00235FA6"/>
    <w:rsid w:val="0024713D"/>
    <w:rsid w:val="002741D2"/>
    <w:rsid w:val="002748E9"/>
    <w:rsid w:val="00281D12"/>
    <w:rsid w:val="00287A4C"/>
    <w:rsid w:val="00294A1B"/>
    <w:rsid w:val="002A4B5F"/>
    <w:rsid w:val="002D301B"/>
    <w:rsid w:val="002D4306"/>
    <w:rsid w:val="002D79AF"/>
    <w:rsid w:val="002E7BBB"/>
    <w:rsid w:val="00303D44"/>
    <w:rsid w:val="00321170"/>
    <w:rsid w:val="00331038"/>
    <w:rsid w:val="0034606B"/>
    <w:rsid w:val="00355166"/>
    <w:rsid w:val="003B0755"/>
    <w:rsid w:val="003D3EF7"/>
    <w:rsid w:val="003F1E9D"/>
    <w:rsid w:val="004106BE"/>
    <w:rsid w:val="00425592"/>
    <w:rsid w:val="00435523"/>
    <w:rsid w:val="00447517"/>
    <w:rsid w:val="00466F7F"/>
    <w:rsid w:val="004803CE"/>
    <w:rsid w:val="004B7DDA"/>
    <w:rsid w:val="005640ED"/>
    <w:rsid w:val="00575766"/>
    <w:rsid w:val="00575F36"/>
    <w:rsid w:val="00585527"/>
    <w:rsid w:val="005B4DA9"/>
    <w:rsid w:val="005E3DA1"/>
    <w:rsid w:val="00672EB3"/>
    <w:rsid w:val="00683D94"/>
    <w:rsid w:val="006A532D"/>
    <w:rsid w:val="006B7433"/>
    <w:rsid w:val="006F0493"/>
    <w:rsid w:val="006F52BB"/>
    <w:rsid w:val="00707E22"/>
    <w:rsid w:val="0074610F"/>
    <w:rsid w:val="007624A4"/>
    <w:rsid w:val="00764B3A"/>
    <w:rsid w:val="007806DC"/>
    <w:rsid w:val="007A0848"/>
    <w:rsid w:val="007B2ED7"/>
    <w:rsid w:val="008361F5"/>
    <w:rsid w:val="00843058"/>
    <w:rsid w:val="0084754D"/>
    <w:rsid w:val="00886E89"/>
    <w:rsid w:val="00887700"/>
    <w:rsid w:val="008A04CC"/>
    <w:rsid w:val="00917557"/>
    <w:rsid w:val="00937E3A"/>
    <w:rsid w:val="00943D2D"/>
    <w:rsid w:val="00985949"/>
    <w:rsid w:val="00987A88"/>
    <w:rsid w:val="009B4465"/>
    <w:rsid w:val="009B6E2E"/>
    <w:rsid w:val="00A0279B"/>
    <w:rsid w:val="00A515F2"/>
    <w:rsid w:val="00AE567F"/>
    <w:rsid w:val="00B14C49"/>
    <w:rsid w:val="00B15AAA"/>
    <w:rsid w:val="00B34D92"/>
    <w:rsid w:val="00B3532D"/>
    <w:rsid w:val="00B62C6B"/>
    <w:rsid w:val="00BC1F23"/>
    <w:rsid w:val="00BD5764"/>
    <w:rsid w:val="00C25B32"/>
    <w:rsid w:val="00C60214"/>
    <w:rsid w:val="00CB7166"/>
    <w:rsid w:val="00CF3729"/>
    <w:rsid w:val="00D63A44"/>
    <w:rsid w:val="00DA1C2C"/>
    <w:rsid w:val="00DC7DFC"/>
    <w:rsid w:val="00DD0606"/>
    <w:rsid w:val="00E16AF8"/>
    <w:rsid w:val="00E171B5"/>
    <w:rsid w:val="00E6273F"/>
    <w:rsid w:val="00E82D7C"/>
    <w:rsid w:val="00EC5954"/>
    <w:rsid w:val="00ED4823"/>
    <w:rsid w:val="00EE2624"/>
    <w:rsid w:val="00F40AC7"/>
    <w:rsid w:val="00F70459"/>
    <w:rsid w:val="00F86B0D"/>
    <w:rsid w:val="00FD5C1F"/>
    <w:rsid w:val="00FE1421"/>
    <w:rsid w:val="00FF35F7"/>
    <w:rsid w:val="00FF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DFA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0B67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ko-kr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ifarq\Desktop\readm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2017-12-07T00:23:00Z</dcterms:created>
  <dcterms:modified xsi:type="dcterms:W3CDTF">2018-01-05T01:29:00Z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phifarq@microsoft.com</vt:lpwstr>
  </property>
  <property fmtid="{D5CDD505-2E9C-101B-9397-08002B2CF9AE}" pid="5" name="MSIP_Label_f42aa342-8706-4288-bd11-ebb85995028c_SetDate">
    <vt:lpwstr>2017-12-07T00:23:03.7556057Z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